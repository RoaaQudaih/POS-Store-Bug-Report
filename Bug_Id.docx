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34825" w14:textId="77777777" w:rsidR="00E74AFA" w:rsidRPr="00E74AFA" w:rsidRDefault="00E74AFA" w:rsidP="00E74AFA">
      <w:pPr>
        <w:jc w:val="center"/>
        <w:rPr>
          <w:b/>
          <w:bCs/>
          <w:sz w:val="32"/>
          <w:szCs w:val="32"/>
          <w:rtl/>
        </w:rPr>
      </w:pPr>
      <w:r w:rsidRPr="00E74AFA">
        <w:rPr>
          <w:b/>
          <w:bCs/>
          <w:sz w:val="32"/>
          <w:szCs w:val="32"/>
        </w:rPr>
        <w:t>POS Store Software Bug Report</w:t>
      </w:r>
    </w:p>
    <w:p w14:paraId="0A4C5E8E" w14:textId="66FF4819" w:rsidR="008C68CC" w:rsidRDefault="008C68CC" w:rsidP="00E74AFA">
      <w:pPr>
        <w:tabs>
          <w:tab w:val="left" w:pos="5882"/>
        </w:tabs>
        <w:rPr>
          <w:rtl/>
        </w:rPr>
      </w:pPr>
    </w:p>
    <w:p w14:paraId="1AEE3586" w14:textId="77777777" w:rsidR="008C68CC" w:rsidRDefault="008C68CC" w:rsidP="008C68CC">
      <w:pPr>
        <w:jc w:val="right"/>
        <w:rPr>
          <w:b/>
          <w:bCs/>
          <w:sz w:val="28"/>
          <w:szCs w:val="28"/>
          <w:lang w:val="en-AE"/>
        </w:rPr>
      </w:pPr>
      <w:r w:rsidRPr="005C0D58">
        <w:rPr>
          <w:b/>
          <w:bCs/>
          <w:sz w:val="28"/>
          <w:szCs w:val="28"/>
        </w:rPr>
        <w:t xml:space="preserve">Bug </w:t>
      </w:r>
      <w:r w:rsidR="005C0D58" w:rsidRPr="005C0D58">
        <w:rPr>
          <w:b/>
          <w:bCs/>
          <w:sz w:val="28"/>
          <w:szCs w:val="28"/>
          <w:lang w:val="en-AE"/>
        </w:rPr>
        <w:t>Id:</w:t>
      </w:r>
    </w:p>
    <w:p w14:paraId="3F880350" w14:textId="0D366414" w:rsidR="005C0D58" w:rsidRDefault="00303D83" w:rsidP="008C68CC">
      <w:pPr>
        <w:jc w:val="right"/>
        <w:rPr>
          <w:rtl/>
        </w:rPr>
      </w:pPr>
      <w:r>
        <w:t xml:space="preserve">  </w:t>
      </w:r>
      <w:r w:rsidR="005C0D58">
        <w:t>POS_unable to resize the page</w:t>
      </w:r>
      <w:r w:rsidR="00E74AFA">
        <w:t xml:space="preserve"> and it needs more enhancement</w:t>
      </w:r>
      <w:r w:rsidR="005C0D58">
        <w:t>.</w:t>
      </w:r>
    </w:p>
    <w:p w14:paraId="5FF3DF4A" w14:textId="77777777" w:rsidR="00303D83" w:rsidRDefault="00303D83" w:rsidP="00303D83">
      <w:pPr>
        <w:jc w:val="right"/>
        <w:rPr>
          <w:b/>
          <w:bCs/>
          <w:sz w:val="28"/>
          <w:szCs w:val="28"/>
        </w:rPr>
      </w:pPr>
      <w:r w:rsidRPr="00303D83">
        <w:rPr>
          <w:b/>
          <w:bCs/>
          <w:sz w:val="28"/>
          <w:szCs w:val="28"/>
        </w:rPr>
        <w:t>Description:</w:t>
      </w:r>
    </w:p>
    <w:p w14:paraId="29CA01CF" w14:textId="178BB813" w:rsidR="0016278B" w:rsidRDefault="0016278B" w:rsidP="00303D83">
      <w:pPr>
        <w:jc w:val="right"/>
      </w:pPr>
      <w:r w:rsidRPr="0016278B">
        <w:t xml:space="preserve">When the user </w:t>
      </w:r>
      <w:r>
        <w:t xml:space="preserve">opens the software </w:t>
      </w:r>
      <w:r w:rsidR="00B02B07">
        <w:t>on the browser and tries to make the page bigger or smaller, the system does not adapt to the page size.</w:t>
      </w:r>
      <w:r w:rsidR="00E74AFA">
        <w:t xml:space="preserve">  Also, the page needs to be more organized. </w:t>
      </w:r>
    </w:p>
    <w:p w14:paraId="45B43991" w14:textId="77777777" w:rsidR="0085230A" w:rsidRDefault="00B02B07" w:rsidP="0085230A">
      <w:pPr>
        <w:jc w:val="right"/>
        <w:rPr>
          <w:b/>
          <w:bCs/>
          <w:sz w:val="28"/>
          <w:szCs w:val="28"/>
          <w:rtl/>
        </w:rPr>
      </w:pPr>
      <w:r w:rsidRPr="00B02B07">
        <w:rPr>
          <w:b/>
          <w:bCs/>
          <w:sz w:val="28"/>
          <w:szCs w:val="28"/>
        </w:rPr>
        <w:t>Steps to reproduce:</w:t>
      </w:r>
    </w:p>
    <w:p w14:paraId="2E114193" w14:textId="77777777" w:rsidR="0085230A" w:rsidRDefault="0085230A" w:rsidP="0085230A">
      <w:pPr>
        <w:jc w:val="right"/>
      </w:pPr>
      <w:r w:rsidRPr="0085230A">
        <w:t xml:space="preserve">1. </w:t>
      </w:r>
      <w:r w:rsidRPr="00B02B07">
        <w:t xml:space="preserve">Open a web browser (Google </w:t>
      </w:r>
      <w:r>
        <w:t>Chrome</w:t>
      </w:r>
      <w:r w:rsidRPr="00B02B07">
        <w:t>, Microsoft Edge)</w:t>
      </w:r>
      <w:r>
        <w:t>.</w:t>
      </w:r>
    </w:p>
    <w:p w14:paraId="670D6C55" w14:textId="77777777" w:rsidR="0085230A" w:rsidRDefault="0085230A" w:rsidP="0085230A">
      <w:pPr>
        <w:jc w:val="right"/>
      </w:pPr>
      <w:r>
        <w:t>2.</w:t>
      </w:r>
      <w:r w:rsidRPr="0085230A">
        <w:t xml:space="preserve"> </w:t>
      </w:r>
      <w:r>
        <w:t>Navigate to the POS store software's URL.</w:t>
      </w:r>
    </w:p>
    <w:p w14:paraId="0901E11C" w14:textId="21D747EA" w:rsidR="006D6295" w:rsidRDefault="0085230A" w:rsidP="0085230A">
      <w:pPr>
        <w:jc w:val="right"/>
      </w:pPr>
      <w:r>
        <w:rPr>
          <w:lang w:val="en-AE"/>
        </w:rPr>
        <w:t xml:space="preserve">3. </w:t>
      </w:r>
      <w:r w:rsidR="006D6295">
        <w:t xml:space="preserve">Observe </w:t>
      </w:r>
      <w:r w:rsidR="00CF2856">
        <w:t xml:space="preserve">the page and </w:t>
      </w:r>
      <w:r w:rsidR="006D6295">
        <w:t xml:space="preserve">the default size of </w:t>
      </w:r>
      <w:r w:rsidR="00CF2856">
        <w:t>it</w:t>
      </w:r>
      <w:r w:rsidR="006D6295">
        <w:t>.</w:t>
      </w:r>
    </w:p>
    <w:p w14:paraId="282595B0" w14:textId="77777777" w:rsidR="006D6295" w:rsidRDefault="002D609E" w:rsidP="002D609E">
      <w:pPr>
        <w:jc w:val="right"/>
      </w:pPr>
      <w:r>
        <w:t xml:space="preserve">4. </w:t>
      </w:r>
      <w:r w:rsidR="006D6295">
        <w:t>Try to resize the browser window to make it smaller by dragging its edge.</w:t>
      </w:r>
    </w:p>
    <w:p w14:paraId="44EC425A" w14:textId="77777777" w:rsidR="006D6295" w:rsidRDefault="002D609E" w:rsidP="002D609E">
      <w:pPr>
        <w:jc w:val="right"/>
      </w:pPr>
      <w:r>
        <w:t xml:space="preserve">5. </w:t>
      </w:r>
      <w:r w:rsidR="006D6295">
        <w:t xml:space="preserve">Try to resize the browser window to make it </w:t>
      </w:r>
      <w:r>
        <w:t>bigger</w:t>
      </w:r>
      <w:r w:rsidR="006D6295">
        <w:t xml:space="preserve"> by dragging its edge.</w:t>
      </w:r>
    </w:p>
    <w:p w14:paraId="36BA4020" w14:textId="77777777" w:rsidR="006D6295" w:rsidRDefault="002D609E" w:rsidP="002D609E">
      <w:pPr>
        <w:jc w:val="right"/>
      </w:pPr>
      <w:r>
        <w:t xml:space="preserve">6. </w:t>
      </w:r>
      <w:r w:rsidR="006D6295">
        <w:t>Observe that the POS store software page does not modify its content to fit the browser window.</w:t>
      </w:r>
    </w:p>
    <w:p w14:paraId="223AE5C4" w14:textId="77777777" w:rsidR="002D609E" w:rsidRDefault="002D609E" w:rsidP="002D609E">
      <w:pPr>
        <w:jc w:val="right"/>
        <w:rPr>
          <w:b/>
          <w:bCs/>
          <w:sz w:val="28"/>
          <w:szCs w:val="28"/>
        </w:rPr>
      </w:pPr>
      <w:r w:rsidRPr="002D609E">
        <w:rPr>
          <w:b/>
          <w:bCs/>
          <w:sz w:val="28"/>
          <w:szCs w:val="28"/>
        </w:rPr>
        <w:t>Priority</w:t>
      </w:r>
      <w:r w:rsidR="00FA3252">
        <w:rPr>
          <w:b/>
          <w:bCs/>
          <w:sz w:val="28"/>
          <w:szCs w:val="28"/>
        </w:rPr>
        <w:t xml:space="preserve"> / Severity</w:t>
      </w:r>
      <w:r w:rsidRPr="002D609E">
        <w:rPr>
          <w:b/>
          <w:bCs/>
          <w:sz w:val="28"/>
          <w:szCs w:val="28"/>
        </w:rPr>
        <w:t>:</w:t>
      </w:r>
    </w:p>
    <w:p w14:paraId="488D5763" w14:textId="77777777" w:rsidR="002D609E" w:rsidRDefault="002D609E" w:rsidP="002D609E">
      <w:pPr>
        <w:jc w:val="right"/>
      </w:pPr>
      <w:r>
        <w:rPr>
          <w:b/>
          <w:bCs/>
          <w:sz w:val="28"/>
          <w:szCs w:val="28"/>
        </w:rPr>
        <w:t xml:space="preserve">  </w:t>
      </w:r>
      <w:r w:rsidR="00FA3252" w:rsidRPr="00FA3252">
        <w:t>Priority:</w:t>
      </w:r>
      <w:r w:rsidR="00FA3252">
        <w:rPr>
          <w:b/>
          <w:bCs/>
          <w:sz w:val="28"/>
          <w:szCs w:val="28"/>
        </w:rPr>
        <w:t xml:space="preserve"> </w:t>
      </w:r>
      <w:r w:rsidR="004852D1">
        <w:t>Low</w:t>
      </w:r>
      <w:r w:rsidRPr="002D609E">
        <w:t>.</w:t>
      </w:r>
    </w:p>
    <w:p w14:paraId="715E39DE" w14:textId="77777777" w:rsidR="00FA3252" w:rsidRDefault="00FA3252" w:rsidP="002D609E">
      <w:pPr>
        <w:jc w:val="right"/>
      </w:pPr>
      <w:r>
        <w:t xml:space="preserve">  Severity</w:t>
      </w:r>
      <w:r w:rsidRPr="00FA3252">
        <w:t>:</w:t>
      </w:r>
      <w:r>
        <w:rPr>
          <w:b/>
          <w:bCs/>
          <w:sz w:val="28"/>
          <w:szCs w:val="28"/>
        </w:rPr>
        <w:t xml:space="preserve"> </w:t>
      </w:r>
      <w:r>
        <w:t>Medium</w:t>
      </w:r>
      <w:r w:rsidRPr="002D609E">
        <w:t>.</w:t>
      </w:r>
    </w:p>
    <w:p w14:paraId="46DEEFBC" w14:textId="77777777" w:rsidR="0075027F" w:rsidRDefault="002D609E" w:rsidP="0075027F">
      <w:pPr>
        <w:jc w:val="right"/>
        <w:rPr>
          <w:b/>
          <w:bCs/>
          <w:sz w:val="28"/>
          <w:szCs w:val="28"/>
        </w:rPr>
      </w:pPr>
      <w:r w:rsidRPr="002D609E">
        <w:rPr>
          <w:b/>
          <w:bCs/>
          <w:sz w:val="28"/>
          <w:szCs w:val="28"/>
        </w:rPr>
        <w:t>Environment:</w:t>
      </w:r>
    </w:p>
    <w:p w14:paraId="719FE353" w14:textId="77777777" w:rsidR="007F7085" w:rsidRPr="007F7085" w:rsidRDefault="007F7085" w:rsidP="007F7085">
      <w:pPr>
        <w:jc w:val="right"/>
      </w:pPr>
      <w:r>
        <w:rPr>
          <w:b/>
          <w:bCs/>
          <w:sz w:val="28"/>
          <w:szCs w:val="28"/>
        </w:rPr>
        <w:t xml:space="preserve">  </w:t>
      </w:r>
      <w:r w:rsidRPr="007B40D4">
        <w:t xml:space="preserve">  </w:t>
      </w:r>
      <w:r w:rsidRPr="007F7085">
        <w:rPr>
          <w:rStyle w:val="Hyperlink"/>
          <w:rFonts w:asciiTheme="majorBidi" w:eastAsia="Calibri" w:hAnsiTheme="majorBidi" w:cstheme="majorBidi"/>
          <w:kern w:val="0"/>
          <w14:ligatures w14:val="none"/>
        </w:rPr>
        <w:t>https://test-project-c6cd7.web.app/home</w:t>
      </w:r>
    </w:p>
    <w:p w14:paraId="1DE0D3CD" w14:textId="77777777" w:rsidR="002D609E" w:rsidRDefault="002D609E" w:rsidP="0075027F">
      <w:pPr>
        <w:ind w:left="2160"/>
        <w:jc w:val="right"/>
      </w:pPr>
      <w:r>
        <w:rPr>
          <w:b/>
          <w:bCs/>
          <w:sz w:val="28"/>
          <w:szCs w:val="28"/>
        </w:rPr>
        <w:t xml:space="preserve">   </w:t>
      </w:r>
      <w:r w:rsidRPr="00B02B07">
        <w:t xml:space="preserve">web browser (Google </w:t>
      </w:r>
      <w:r>
        <w:t>Chrome</w:t>
      </w:r>
      <w:r w:rsidRPr="00B02B07">
        <w:t>, Microsoft Edge)</w:t>
      </w:r>
      <w:r>
        <w:t>.</w:t>
      </w:r>
    </w:p>
    <w:p w14:paraId="552A21A2" w14:textId="77777777" w:rsidR="002D609E" w:rsidRDefault="002D609E" w:rsidP="002D609E">
      <w:pPr>
        <w:jc w:val="right"/>
      </w:pPr>
      <w:r>
        <w:t xml:space="preserve">    Mobile (iPhone, Android).</w:t>
      </w:r>
    </w:p>
    <w:p w14:paraId="4C592C9A" w14:textId="77777777" w:rsidR="0075027F" w:rsidRDefault="0075027F" w:rsidP="002D609E">
      <w:pPr>
        <w:jc w:val="right"/>
        <w:rPr>
          <w:b/>
          <w:bCs/>
          <w:sz w:val="28"/>
          <w:szCs w:val="28"/>
        </w:rPr>
      </w:pPr>
      <w:r w:rsidRPr="0075027F">
        <w:rPr>
          <w:b/>
          <w:bCs/>
          <w:sz w:val="28"/>
          <w:szCs w:val="28"/>
        </w:rPr>
        <w:t>Expected Result:</w:t>
      </w:r>
    </w:p>
    <w:p w14:paraId="1410E73D" w14:textId="73814C8B" w:rsidR="0075027F" w:rsidRPr="0057634B" w:rsidRDefault="0057634B" w:rsidP="002D609E">
      <w:pPr>
        <w:jc w:val="right"/>
        <w:rPr>
          <w:lang w:val="en-AE"/>
        </w:rPr>
      </w:pPr>
      <w:r>
        <w:t xml:space="preserve">   </w:t>
      </w:r>
      <w:r w:rsidR="00CF2856">
        <w:t xml:space="preserve">  </w:t>
      </w:r>
      <w:r>
        <w:t xml:space="preserve"> </w:t>
      </w:r>
      <w:r w:rsidR="0075027F" w:rsidRPr="0016278B">
        <w:t xml:space="preserve">When the user </w:t>
      </w:r>
      <w:r w:rsidR="0075027F">
        <w:t>opens the POS software on the browser and tries to resize the page, the</w:t>
      </w:r>
      <w:r>
        <w:t xml:space="preserve"> </w:t>
      </w:r>
      <w:r w:rsidR="0075027F">
        <w:t xml:space="preserve">system should </w:t>
      </w:r>
      <w:r>
        <w:t xml:space="preserve">modify its content and layout to fit the size of the browser window. </w:t>
      </w:r>
      <w:r w:rsidR="00CF2856">
        <w:t xml:space="preserve">   </w:t>
      </w:r>
    </w:p>
    <w:p w14:paraId="6783DA16" w14:textId="77777777" w:rsidR="0057634B" w:rsidRDefault="0057634B" w:rsidP="002D609E">
      <w:pPr>
        <w:jc w:val="right"/>
        <w:rPr>
          <w:b/>
          <w:bCs/>
          <w:sz w:val="28"/>
          <w:szCs w:val="28"/>
        </w:rPr>
      </w:pPr>
      <w:r w:rsidRPr="0057634B">
        <w:rPr>
          <w:b/>
          <w:bCs/>
          <w:sz w:val="28"/>
          <w:szCs w:val="28"/>
        </w:rPr>
        <w:t>Actual Result</w:t>
      </w:r>
      <w:r>
        <w:rPr>
          <w:b/>
          <w:bCs/>
          <w:sz w:val="28"/>
          <w:szCs w:val="28"/>
        </w:rPr>
        <w:t>:</w:t>
      </w:r>
    </w:p>
    <w:p w14:paraId="48527068" w14:textId="77777777" w:rsidR="00CC5DA5" w:rsidRDefault="0057634B" w:rsidP="002D609E">
      <w:pPr>
        <w:jc w:val="right"/>
      </w:pPr>
      <w:r w:rsidRPr="0057634B">
        <w:t>The POS store software does not respond</w:t>
      </w:r>
      <w:r>
        <w:t xml:space="preserve"> to modifying its size,</w:t>
      </w:r>
      <w:r w:rsidR="00CC5DA5">
        <w:t xml:space="preserve"> it remains static and does not fit the available space.</w:t>
      </w:r>
    </w:p>
    <w:p w14:paraId="1DAF2DA2" w14:textId="77777777" w:rsidR="0057634B" w:rsidRDefault="00CC5DA5" w:rsidP="002D609E">
      <w:pPr>
        <w:jc w:val="right"/>
        <w:rPr>
          <w:b/>
          <w:bCs/>
          <w:sz w:val="28"/>
          <w:szCs w:val="28"/>
        </w:rPr>
      </w:pPr>
      <w:r w:rsidRPr="00CC5DA5">
        <w:rPr>
          <w:b/>
          <w:bCs/>
          <w:sz w:val="28"/>
          <w:szCs w:val="28"/>
        </w:rPr>
        <w:t>Attachment:</w:t>
      </w:r>
      <w:r w:rsidR="0057634B" w:rsidRPr="00CC5DA5">
        <w:rPr>
          <w:b/>
          <w:bCs/>
          <w:sz w:val="28"/>
          <w:szCs w:val="28"/>
        </w:rPr>
        <w:t xml:space="preserve"> </w:t>
      </w:r>
    </w:p>
    <w:p w14:paraId="6476703F" w14:textId="77777777" w:rsidR="00CC5DA5" w:rsidRPr="00CC5DA5" w:rsidRDefault="00CC5DA5" w:rsidP="002D609E">
      <w:pPr>
        <w:jc w:val="right"/>
        <w:rPr>
          <w:b/>
          <w:bCs/>
          <w:sz w:val="28"/>
          <w:szCs w:val="28"/>
        </w:rPr>
      </w:pPr>
      <w:r>
        <w:rPr>
          <w:noProof/>
        </w:rPr>
        <w:lastRenderedPageBreak/>
        <w:drawing>
          <wp:inline distT="0" distB="0" distL="0" distR="0" wp14:anchorId="79DFE27B" wp14:editId="1D008E6F">
            <wp:extent cx="3574473" cy="2010588"/>
            <wp:effectExtent l="0" t="0" r="6985" b="8890"/>
            <wp:docPr id="999128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28683" name=""/>
                    <pic:cNvPicPr/>
                  </pic:nvPicPr>
                  <pic:blipFill>
                    <a:blip r:embed="rId8"/>
                    <a:stretch>
                      <a:fillRect/>
                    </a:stretch>
                  </pic:blipFill>
                  <pic:spPr>
                    <a:xfrm>
                      <a:off x="0" y="0"/>
                      <a:ext cx="3588948" cy="2018730"/>
                    </a:xfrm>
                    <a:prstGeom prst="rect">
                      <a:avLst/>
                    </a:prstGeom>
                  </pic:spPr>
                </pic:pic>
              </a:graphicData>
            </a:graphic>
          </wp:inline>
        </w:drawing>
      </w:r>
    </w:p>
    <w:p w14:paraId="2EBD1D45" w14:textId="77777777" w:rsidR="008B05E3" w:rsidRDefault="008B05E3" w:rsidP="002D609E">
      <w:pPr>
        <w:jc w:val="right"/>
        <w:rPr>
          <w:b/>
          <w:bCs/>
          <w:sz w:val="28"/>
          <w:szCs w:val="28"/>
          <w:rtl/>
        </w:rPr>
      </w:pPr>
    </w:p>
    <w:p w14:paraId="2818A7A0" w14:textId="77777777" w:rsidR="008B05E3" w:rsidRDefault="008B05E3" w:rsidP="002D609E">
      <w:pPr>
        <w:jc w:val="right"/>
        <w:rPr>
          <w:b/>
          <w:bCs/>
          <w:sz w:val="28"/>
          <w:szCs w:val="28"/>
        </w:rPr>
      </w:pPr>
      <w:r>
        <w:rPr>
          <w:rFonts w:hint="cs"/>
          <w:b/>
          <w:bCs/>
          <w:noProof/>
          <w:sz w:val="28"/>
          <w:szCs w:val="28"/>
        </w:rPr>
        <w:drawing>
          <wp:inline distT="0" distB="0" distL="0" distR="0" wp14:anchorId="3964F4A4" wp14:editId="710A19E2">
            <wp:extent cx="2372911" cy="4218709"/>
            <wp:effectExtent l="0" t="0" r="8890" b="0"/>
            <wp:docPr id="76272690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26909" name="Picture 1" descr="A screenshot of a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6844" cy="4225701"/>
                    </a:xfrm>
                    <a:prstGeom prst="rect">
                      <a:avLst/>
                    </a:prstGeom>
                  </pic:spPr>
                </pic:pic>
              </a:graphicData>
            </a:graphic>
          </wp:inline>
        </w:drawing>
      </w:r>
    </w:p>
    <w:p w14:paraId="54E36A82" w14:textId="77777777" w:rsidR="0057634B" w:rsidRPr="0075027F" w:rsidRDefault="0057634B" w:rsidP="002D609E">
      <w:pPr>
        <w:jc w:val="right"/>
        <w:rPr>
          <w:b/>
          <w:bCs/>
          <w:sz w:val="28"/>
          <w:szCs w:val="28"/>
        </w:rPr>
      </w:pPr>
    </w:p>
    <w:p w14:paraId="3379DEB6" w14:textId="77777777" w:rsidR="002D609E" w:rsidRPr="002D609E" w:rsidRDefault="002D609E" w:rsidP="002D609E">
      <w:pPr>
        <w:pStyle w:val="ListParagraph"/>
        <w:ind w:left="9022"/>
        <w:rPr>
          <w:b/>
          <w:bCs/>
          <w:sz w:val="28"/>
          <w:szCs w:val="28"/>
        </w:rPr>
      </w:pPr>
    </w:p>
    <w:p w14:paraId="6561ABA8" w14:textId="77777777" w:rsidR="00B02B07" w:rsidRDefault="00B02B07" w:rsidP="005333F0">
      <w:pPr>
        <w:rPr>
          <w:rtl/>
        </w:rPr>
      </w:pPr>
    </w:p>
    <w:p w14:paraId="6F032711" w14:textId="77777777" w:rsidR="0068305C" w:rsidRDefault="0068305C" w:rsidP="005333F0">
      <w:pPr>
        <w:rPr>
          <w:rtl/>
        </w:rPr>
      </w:pPr>
    </w:p>
    <w:p w14:paraId="66FEAB9D" w14:textId="77777777" w:rsidR="0068305C" w:rsidRDefault="0068305C" w:rsidP="005333F0">
      <w:pPr>
        <w:rPr>
          <w:rtl/>
        </w:rPr>
      </w:pPr>
    </w:p>
    <w:p w14:paraId="530A8A5D" w14:textId="77777777" w:rsidR="0068305C" w:rsidRDefault="0068305C" w:rsidP="005333F0">
      <w:pPr>
        <w:rPr>
          <w:rtl/>
        </w:rPr>
      </w:pPr>
    </w:p>
    <w:p w14:paraId="566AF3F1" w14:textId="77777777" w:rsidR="005333F0" w:rsidRPr="0016278B" w:rsidRDefault="005333F0" w:rsidP="005333F0"/>
    <w:p w14:paraId="601D3C71" w14:textId="77777777" w:rsidR="00C76BD9" w:rsidRDefault="00C76BD9" w:rsidP="00C76BD9">
      <w:pPr>
        <w:jc w:val="right"/>
        <w:rPr>
          <w:b/>
          <w:bCs/>
          <w:sz w:val="28"/>
          <w:szCs w:val="28"/>
          <w:rtl/>
          <w:lang w:val="en-AE"/>
        </w:rPr>
      </w:pPr>
      <w:r w:rsidRPr="005C0D58">
        <w:rPr>
          <w:b/>
          <w:bCs/>
          <w:sz w:val="28"/>
          <w:szCs w:val="28"/>
        </w:rPr>
        <w:lastRenderedPageBreak/>
        <w:t xml:space="preserve">Bug </w:t>
      </w:r>
      <w:r w:rsidRPr="005C0D58">
        <w:rPr>
          <w:b/>
          <w:bCs/>
          <w:sz w:val="28"/>
          <w:szCs w:val="28"/>
          <w:lang w:val="en-AE"/>
        </w:rPr>
        <w:t>Id:</w:t>
      </w:r>
    </w:p>
    <w:p w14:paraId="5CA4975C" w14:textId="77777777" w:rsidR="00C76BD9" w:rsidRDefault="00C76BD9" w:rsidP="00C76BD9">
      <w:pPr>
        <w:jc w:val="right"/>
        <w:rPr>
          <w:rtl/>
        </w:rPr>
      </w:pPr>
      <w:r>
        <w:t xml:space="preserve">  POS_Payment button fails.</w:t>
      </w:r>
    </w:p>
    <w:p w14:paraId="314F9C3C" w14:textId="77777777" w:rsidR="00C76BD9" w:rsidRDefault="00C76BD9" w:rsidP="00C76BD9">
      <w:pPr>
        <w:jc w:val="right"/>
        <w:rPr>
          <w:b/>
          <w:bCs/>
          <w:sz w:val="28"/>
          <w:szCs w:val="28"/>
        </w:rPr>
      </w:pPr>
      <w:r w:rsidRPr="00303D83">
        <w:rPr>
          <w:b/>
          <w:bCs/>
          <w:sz w:val="28"/>
          <w:szCs w:val="28"/>
        </w:rPr>
        <w:t>Description:</w:t>
      </w:r>
    </w:p>
    <w:p w14:paraId="56296E48" w14:textId="77777777" w:rsidR="00C76BD9" w:rsidRDefault="00C76BD9" w:rsidP="00C76BD9">
      <w:pPr>
        <w:jc w:val="right"/>
        <w:rPr>
          <w:rtl/>
        </w:rPr>
      </w:pPr>
      <w:r w:rsidRPr="0016278B">
        <w:t xml:space="preserve">When the user </w:t>
      </w:r>
      <w:r w:rsidR="005C1ED4">
        <w:t xml:space="preserve">attempts to pay after he filled the cart, and clicks on the payment button, the system fails to redirect the user to the payment page.  </w:t>
      </w:r>
    </w:p>
    <w:p w14:paraId="43D55C04" w14:textId="6AA91901" w:rsidR="00C76BD9" w:rsidRPr="00CF2856" w:rsidRDefault="00C76BD9" w:rsidP="00CF2856">
      <w:pPr>
        <w:jc w:val="right"/>
        <w:rPr>
          <w:b/>
          <w:bCs/>
          <w:sz w:val="28"/>
          <w:szCs w:val="28"/>
        </w:rPr>
      </w:pPr>
      <w:r w:rsidRPr="00B02B07">
        <w:rPr>
          <w:b/>
          <w:bCs/>
          <w:sz w:val="28"/>
          <w:szCs w:val="28"/>
        </w:rPr>
        <w:t>Steps to reproduce:</w:t>
      </w:r>
    </w:p>
    <w:p w14:paraId="6B37DBFE" w14:textId="0C319D09" w:rsidR="00C76BD9" w:rsidRDefault="00CF2856" w:rsidP="00C76BD9">
      <w:pPr>
        <w:jc w:val="right"/>
      </w:pPr>
      <w:r>
        <w:t>1</w:t>
      </w:r>
      <w:r w:rsidR="00C76BD9">
        <w:t>.</w:t>
      </w:r>
      <w:r w:rsidR="00C76BD9" w:rsidRPr="0085230A">
        <w:t xml:space="preserve"> </w:t>
      </w:r>
      <w:r>
        <w:t>Open</w:t>
      </w:r>
      <w:r w:rsidR="00C76BD9">
        <w:t xml:space="preserve"> the POS store software's URL.</w:t>
      </w:r>
    </w:p>
    <w:p w14:paraId="58FF979B" w14:textId="5EEB6F66" w:rsidR="00C76BD9" w:rsidRPr="00FA3252" w:rsidRDefault="00CF2856" w:rsidP="00C76BD9">
      <w:pPr>
        <w:jc w:val="right"/>
        <w:rPr>
          <w:lang w:val="en-AE"/>
        </w:rPr>
      </w:pPr>
      <w:r>
        <w:rPr>
          <w:lang w:val="en-AE"/>
        </w:rPr>
        <w:t>2</w:t>
      </w:r>
      <w:r w:rsidR="00C76BD9">
        <w:rPr>
          <w:lang w:val="en-AE"/>
        </w:rPr>
        <w:t xml:space="preserve">. </w:t>
      </w:r>
      <w:r w:rsidR="00FA3252">
        <w:rPr>
          <w:lang w:val="en-AE"/>
        </w:rPr>
        <w:t>Add at least one item to the cart.</w:t>
      </w:r>
    </w:p>
    <w:p w14:paraId="60680AB8" w14:textId="77777777" w:rsidR="00C76BD9" w:rsidRDefault="00C76BD9" w:rsidP="00FA3252">
      <w:pPr>
        <w:jc w:val="right"/>
        <w:rPr>
          <w:rtl/>
        </w:rPr>
      </w:pPr>
      <w:r>
        <w:t xml:space="preserve">4. </w:t>
      </w:r>
      <w:r w:rsidR="00FA3252">
        <w:t>Click on the payment button to move to the payment page.</w:t>
      </w:r>
    </w:p>
    <w:p w14:paraId="127026E3" w14:textId="77777777" w:rsidR="00FA3252" w:rsidRDefault="00FA3252" w:rsidP="00FA3252">
      <w:pPr>
        <w:jc w:val="right"/>
        <w:rPr>
          <w:b/>
          <w:bCs/>
          <w:sz w:val="28"/>
          <w:szCs w:val="28"/>
        </w:rPr>
      </w:pPr>
      <w:r w:rsidRPr="002D609E">
        <w:rPr>
          <w:b/>
          <w:bCs/>
          <w:sz w:val="28"/>
          <w:szCs w:val="28"/>
        </w:rPr>
        <w:t>Priority</w:t>
      </w:r>
      <w:r>
        <w:rPr>
          <w:b/>
          <w:bCs/>
          <w:sz w:val="28"/>
          <w:szCs w:val="28"/>
        </w:rPr>
        <w:t xml:space="preserve"> / Severity</w:t>
      </w:r>
      <w:r w:rsidRPr="002D609E">
        <w:rPr>
          <w:b/>
          <w:bCs/>
          <w:sz w:val="28"/>
          <w:szCs w:val="28"/>
        </w:rPr>
        <w:t>:</w:t>
      </w:r>
    </w:p>
    <w:p w14:paraId="73909779" w14:textId="77777777" w:rsidR="00FA3252" w:rsidRDefault="00FA3252" w:rsidP="00FA3252">
      <w:pPr>
        <w:jc w:val="right"/>
      </w:pPr>
      <w:r>
        <w:rPr>
          <w:b/>
          <w:bCs/>
          <w:sz w:val="28"/>
          <w:szCs w:val="28"/>
        </w:rPr>
        <w:t xml:space="preserve">  </w:t>
      </w:r>
      <w:r w:rsidRPr="00FA3252">
        <w:t>Priority:</w:t>
      </w:r>
      <w:r>
        <w:rPr>
          <w:b/>
          <w:bCs/>
          <w:sz w:val="28"/>
          <w:szCs w:val="28"/>
        </w:rPr>
        <w:t xml:space="preserve"> </w:t>
      </w:r>
      <w:r>
        <w:t>High</w:t>
      </w:r>
      <w:r w:rsidRPr="002D609E">
        <w:t>.</w:t>
      </w:r>
    </w:p>
    <w:p w14:paraId="0D0FE1F7" w14:textId="77777777" w:rsidR="00FA3252" w:rsidRDefault="00FA3252" w:rsidP="00FA3252">
      <w:pPr>
        <w:jc w:val="right"/>
        <w:rPr>
          <w:b/>
          <w:bCs/>
          <w:sz w:val="28"/>
          <w:szCs w:val="28"/>
        </w:rPr>
      </w:pPr>
      <w:r>
        <w:t xml:space="preserve">  Severity</w:t>
      </w:r>
      <w:r w:rsidRPr="00FA3252">
        <w:t>:</w:t>
      </w:r>
      <w:r>
        <w:rPr>
          <w:b/>
          <w:bCs/>
          <w:sz w:val="28"/>
          <w:szCs w:val="28"/>
        </w:rPr>
        <w:t xml:space="preserve"> </w:t>
      </w:r>
      <w:r>
        <w:t>Major</w:t>
      </w:r>
      <w:r w:rsidRPr="002D609E">
        <w:t>.</w:t>
      </w:r>
    </w:p>
    <w:p w14:paraId="355C6E83" w14:textId="77777777" w:rsidR="00C76BD9" w:rsidRPr="0075027F" w:rsidRDefault="00C76BD9" w:rsidP="00FA3252">
      <w:pPr>
        <w:jc w:val="right"/>
        <w:rPr>
          <w:b/>
          <w:bCs/>
          <w:sz w:val="28"/>
          <w:szCs w:val="28"/>
        </w:rPr>
      </w:pPr>
      <w:r w:rsidRPr="002D609E">
        <w:rPr>
          <w:b/>
          <w:bCs/>
          <w:sz w:val="28"/>
          <w:szCs w:val="28"/>
        </w:rPr>
        <w:t>Environment:</w:t>
      </w:r>
    </w:p>
    <w:p w14:paraId="360870C1" w14:textId="77777777" w:rsidR="0068305C" w:rsidRPr="007B40D4" w:rsidRDefault="00C76BD9" w:rsidP="0068305C">
      <w:pPr>
        <w:jc w:val="right"/>
      </w:pPr>
      <w:r>
        <w:rPr>
          <w:b/>
          <w:bCs/>
          <w:sz w:val="28"/>
          <w:szCs w:val="28"/>
        </w:rPr>
        <w:t xml:space="preserve">   </w:t>
      </w:r>
      <w:r w:rsidR="0068305C">
        <w:rPr>
          <w:rFonts w:hint="cs"/>
          <w:rtl/>
        </w:rPr>
        <w:t xml:space="preserve"> </w:t>
      </w:r>
      <w:r w:rsidR="0068305C">
        <w:t xml:space="preserve">   </w:t>
      </w:r>
      <w:r w:rsidR="0068305C" w:rsidRPr="007B40D4">
        <w:t xml:space="preserve"> </w:t>
      </w:r>
      <w:r w:rsidR="0068305C" w:rsidRPr="007F7085">
        <w:rPr>
          <w:rStyle w:val="Hyperlink"/>
          <w:rFonts w:asciiTheme="majorBidi" w:eastAsia="Calibri" w:hAnsiTheme="majorBidi" w:cstheme="majorBidi"/>
          <w:kern w:val="0"/>
          <w:sz w:val="24"/>
          <w:szCs w:val="24"/>
          <w14:ligatures w14:val="none"/>
        </w:rPr>
        <w:t>https://test-project-c6cd7.web.app/home</w:t>
      </w:r>
    </w:p>
    <w:p w14:paraId="7CDA7BCB" w14:textId="77777777" w:rsidR="0068305C" w:rsidRDefault="0068305C" w:rsidP="0068305C">
      <w:pPr>
        <w:ind w:left="2160"/>
        <w:jc w:val="right"/>
      </w:pPr>
      <w:r>
        <w:rPr>
          <w:b/>
          <w:bCs/>
          <w:sz w:val="28"/>
          <w:szCs w:val="28"/>
        </w:rPr>
        <w:t xml:space="preserve">   </w:t>
      </w:r>
      <w:r w:rsidRPr="00B02B07">
        <w:t xml:space="preserve">web browser (Google </w:t>
      </w:r>
      <w:r>
        <w:t>Chrome</w:t>
      </w:r>
      <w:r w:rsidRPr="00B02B07">
        <w:t>, Microsoft Edge)</w:t>
      </w:r>
      <w:r>
        <w:t>.</w:t>
      </w:r>
    </w:p>
    <w:p w14:paraId="64CC1939" w14:textId="77777777" w:rsidR="00C76BD9" w:rsidRDefault="0068305C" w:rsidP="0068305C">
      <w:pPr>
        <w:ind w:left="2160"/>
        <w:jc w:val="right"/>
      </w:pPr>
      <w:r>
        <w:t xml:space="preserve">    Mobile (iPhone, Android).</w:t>
      </w:r>
    </w:p>
    <w:p w14:paraId="04F090ED" w14:textId="77777777" w:rsidR="00C76BD9" w:rsidRDefault="00C76BD9" w:rsidP="00C76BD9">
      <w:pPr>
        <w:jc w:val="right"/>
        <w:rPr>
          <w:b/>
          <w:bCs/>
          <w:sz w:val="28"/>
          <w:szCs w:val="28"/>
        </w:rPr>
      </w:pPr>
      <w:r w:rsidRPr="0075027F">
        <w:rPr>
          <w:b/>
          <w:bCs/>
          <w:sz w:val="28"/>
          <w:szCs w:val="28"/>
        </w:rPr>
        <w:t>Expected Result:</w:t>
      </w:r>
    </w:p>
    <w:p w14:paraId="1BF4992F" w14:textId="77777777" w:rsidR="00C76BD9" w:rsidRPr="0057634B" w:rsidRDefault="00C76BD9" w:rsidP="00FA3252">
      <w:pPr>
        <w:jc w:val="right"/>
        <w:rPr>
          <w:rtl/>
          <w:lang w:val="en-AE"/>
        </w:rPr>
      </w:pPr>
      <w:r>
        <w:t xml:space="preserve">    </w:t>
      </w:r>
      <w:r w:rsidRPr="0016278B">
        <w:t xml:space="preserve">When the user </w:t>
      </w:r>
      <w:r w:rsidR="00FA3252">
        <w:t>chooses what he needs and fills the cart, then clicks on the payment button the system should redirect the user to the payment page to allow</w:t>
      </w:r>
      <w:r w:rsidR="00FA3252" w:rsidRPr="00FA3252">
        <w:t xml:space="preserve"> </w:t>
      </w:r>
      <w:r w:rsidR="00FA3252">
        <w:t>him</w:t>
      </w:r>
      <w:r w:rsidR="00FA3252" w:rsidRPr="00FA3252">
        <w:t xml:space="preserve"> to complete the payment process for the items in their cart.</w:t>
      </w:r>
    </w:p>
    <w:p w14:paraId="11A565B0" w14:textId="77777777" w:rsidR="00C76BD9" w:rsidRDefault="00C76BD9" w:rsidP="00C76BD9">
      <w:pPr>
        <w:jc w:val="right"/>
        <w:rPr>
          <w:b/>
          <w:bCs/>
          <w:sz w:val="28"/>
          <w:szCs w:val="28"/>
        </w:rPr>
      </w:pPr>
      <w:r w:rsidRPr="0057634B">
        <w:rPr>
          <w:b/>
          <w:bCs/>
          <w:sz w:val="28"/>
          <w:szCs w:val="28"/>
        </w:rPr>
        <w:t>Actual Result</w:t>
      </w:r>
      <w:r>
        <w:rPr>
          <w:b/>
          <w:bCs/>
          <w:sz w:val="28"/>
          <w:szCs w:val="28"/>
        </w:rPr>
        <w:t>:</w:t>
      </w:r>
    </w:p>
    <w:p w14:paraId="113ABA9A" w14:textId="77777777" w:rsidR="00E95835" w:rsidRDefault="00E95835" w:rsidP="00C76BD9">
      <w:pPr>
        <w:jc w:val="right"/>
        <w:rPr>
          <w:b/>
          <w:bCs/>
          <w:sz w:val="28"/>
          <w:szCs w:val="28"/>
        </w:rPr>
      </w:pPr>
      <w:r w:rsidRPr="0016278B">
        <w:t xml:space="preserve">When the user </w:t>
      </w:r>
      <w:r>
        <w:t xml:space="preserve">chooses what he needs and fills the cart, then clicks on the payment button the system does not redirect him to the payment page, he is still on the same page and does not complete the payment process.  </w:t>
      </w:r>
    </w:p>
    <w:p w14:paraId="15155920" w14:textId="77777777" w:rsidR="005333F0" w:rsidRDefault="00C76BD9" w:rsidP="00C76BD9">
      <w:pPr>
        <w:jc w:val="right"/>
        <w:rPr>
          <w:b/>
          <w:bCs/>
          <w:sz w:val="28"/>
          <w:szCs w:val="28"/>
        </w:rPr>
      </w:pPr>
      <w:bookmarkStart w:id="0" w:name="_Hlk142555782"/>
      <w:r w:rsidRPr="00CC5DA5">
        <w:rPr>
          <w:b/>
          <w:bCs/>
          <w:sz w:val="28"/>
          <w:szCs w:val="28"/>
        </w:rPr>
        <w:t>Attachment:</w:t>
      </w:r>
      <w:bookmarkEnd w:id="0"/>
    </w:p>
    <w:p w14:paraId="6F08D66C" w14:textId="0F4772FF" w:rsidR="00C76BD9" w:rsidRPr="0015221A" w:rsidRDefault="0025547E" w:rsidP="00C76BD9">
      <w:pPr>
        <w:jc w:val="right"/>
        <w:rPr>
          <w:b/>
          <w:bCs/>
          <w:sz w:val="28"/>
          <w:szCs w:val="28"/>
          <w:lang w:val="en-GB"/>
        </w:rPr>
      </w:pPr>
      <w:r>
        <w:rPr>
          <w:b/>
          <w:bCs/>
          <w:sz w:val="28"/>
          <w:szCs w:val="28"/>
        </w:rPr>
        <w:t xml:space="preserve"> </w:t>
      </w:r>
      <w:r w:rsidR="0015221A">
        <w:rPr>
          <w:b/>
          <w:bCs/>
          <w:sz w:val="28"/>
          <w:szCs w:val="28"/>
          <w:lang w:val="en-GB"/>
        </w:rPr>
        <w:t xml:space="preserve"> </w:t>
      </w:r>
      <w:r w:rsidR="0015221A">
        <w:rPr>
          <w:b/>
          <w:bCs/>
          <w:sz w:val="28"/>
          <w:szCs w:val="28"/>
          <w:lang w:val="en-GB"/>
        </w:rPr>
        <w:object w:dxaOrig="1440" w:dyaOrig="1440" w14:anchorId="2E8A35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102.6pt;height:100.8pt" o:ole="">
            <v:imagedata r:id="rId10" o:title=""/>
          </v:shape>
          <w:control r:id="rId11" w:name="WindowsMediaPlayer1" w:shapeid="_x0000_i1136"/>
        </w:object>
      </w:r>
    </w:p>
    <w:p w14:paraId="4116D71C" w14:textId="77777777" w:rsidR="00FA3252" w:rsidRDefault="00FA3252" w:rsidP="00C76BD9">
      <w:pPr>
        <w:jc w:val="right"/>
        <w:rPr>
          <w:b/>
          <w:bCs/>
          <w:sz w:val="28"/>
          <w:szCs w:val="28"/>
          <w:rtl/>
        </w:rPr>
      </w:pPr>
    </w:p>
    <w:p w14:paraId="244719FA" w14:textId="77777777" w:rsidR="007D2A13" w:rsidRPr="00674E68" w:rsidRDefault="007D2A13" w:rsidP="007D2A13">
      <w:pPr>
        <w:jc w:val="right"/>
        <w:rPr>
          <w:b/>
          <w:bCs/>
          <w:sz w:val="28"/>
          <w:szCs w:val="28"/>
        </w:rPr>
      </w:pPr>
      <w:r w:rsidRPr="005C0D58">
        <w:rPr>
          <w:b/>
          <w:bCs/>
          <w:sz w:val="28"/>
          <w:szCs w:val="28"/>
        </w:rPr>
        <w:lastRenderedPageBreak/>
        <w:t xml:space="preserve">Bug </w:t>
      </w:r>
      <w:r w:rsidRPr="005C0D58">
        <w:rPr>
          <w:b/>
          <w:bCs/>
          <w:sz w:val="28"/>
          <w:szCs w:val="28"/>
          <w:lang w:val="en-AE"/>
        </w:rPr>
        <w:t>Id:</w:t>
      </w:r>
    </w:p>
    <w:p w14:paraId="56BC4643" w14:textId="77777777" w:rsidR="007D2A13" w:rsidRDefault="007D2A13" w:rsidP="007D2A13">
      <w:pPr>
        <w:jc w:val="right"/>
        <w:rPr>
          <w:rtl/>
        </w:rPr>
      </w:pPr>
      <w:r>
        <w:t xml:space="preserve">  POS_Search grid on the product page.</w:t>
      </w:r>
    </w:p>
    <w:p w14:paraId="0FE06C42" w14:textId="77777777" w:rsidR="007D2A13" w:rsidRDefault="007D2A13" w:rsidP="007D2A13">
      <w:pPr>
        <w:jc w:val="right"/>
        <w:rPr>
          <w:b/>
          <w:bCs/>
          <w:sz w:val="28"/>
          <w:szCs w:val="28"/>
        </w:rPr>
      </w:pPr>
      <w:r w:rsidRPr="00303D83">
        <w:rPr>
          <w:b/>
          <w:bCs/>
          <w:sz w:val="28"/>
          <w:szCs w:val="28"/>
        </w:rPr>
        <w:t>Description:</w:t>
      </w:r>
    </w:p>
    <w:p w14:paraId="2FA5D361" w14:textId="77777777" w:rsidR="007D2A13" w:rsidRDefault="007D2A13" w:rsidP="007D2A13">
      <w:pPr>
        <w:jc w:val="right"/>
        <w:rPr>
          <w:rtl/>
        </w:rPr>
      </w:pPr>
      <w:r w:rsidRPr="0016278B">
        <w:t xml:space="preserve">When the user </w:t>
      </w:r>
      <w:r>
        <w:t>attempts to search for a product on the record products</w:t>
      </w:r>
      <w:r w:rsidR="00493965">
        <w:t>, no search results are displayed.</w:t>
      </w:r>
      <w:r>
        <w:t xml:space="preserve"> </w:t>
      </w:r>
    </w:p>
    <w:p w14:paraId="07AAFAF2" w14:textId="77777777" w:rsidR="007D2A13" w:rsidRDefault="007D2A13" w:rsidP="007D2A13">
      <w:pPr>
        <w:jc w:val="right"/>
        <w:rPr>
          <w:b/>
          <w:bCs/>
          <w:sz w:val="28"/>
          <w:szCs w:val="28"/>
          <w:rtl/>
        </w:rPr>
      </w:pPr>
      <w:r w:rsidRPr="00B02B07">
        <w:rPr>
          <w:b/>
          <w:bCs/>
          <w:sz w:val="28"/>
          <w:szCs w:val="28"/>
        </w:rPr>
        <w:t>Steps to reproduce:</w:t>
      </w:r>
    </w:p>
    <w:p w14:paraId="06ECACAB" w14:textId="2CAB1A47" w:rsidR="007D2A13" w:rsidRDefault="00C551AB" w:rsidP="007D2A13">
      <w:pPr>
        <w:jc w:val="right"/>
      </w:pPr>
      <w:r>
        <w:t>1</w:t>
      </w:r>
      <w:r w:rsidR="007D2A13">
        <w:t>.</w:t>
      </w:r>
      <w:r w:rsidR="007D2A13" w:rsidRPr="0085230A">
        <w:t xml:space="preserve"> </w:t>
      </w:r>
      <w:r>
        <w:t xml:space="preserve">Open </w:t>
      </w:r>
      <w:r w:rsidR="007D2A13">
        <w:t>the POS store software's URL.</w:t>
      </w:r>
    </w:p>
    <w:p w14:paraId="40A8C508" w14:textId="5F2CC885" w:rsidR="007D2A13" w:rsidRPr="00FA3252" w:rsidRDefault="00C551AB" w:rsidP="007D2A13">
      <w:pPr>
        <w:jc w:val="right"/>
        <w:rPr>
          <w:lang w:val="en-AE"/>
        </w:rPr>
      </w:pPr>
      <w:r>
        <w:rPr>
          <w:lang w:val="en-AE"/>
        </w:rPr>
        <w:t>2</w:t>
      </w:r>
      <w:r w:rsidR="007D2A13">
        <w:rPr>
          <w:lang w:val="en-AE"/>
        </w:rPr>
        <w:t xml:space="preserve">. </w:t>
      </w:r>
      <w:r w:rsidR="00493965">
        <w:rPr>
          <w:lang w:val="en-AE"/>
        </w:rPr>
        <w:t>Move to the product page from the header and search grid.</w:t>
      </w:r>
    </w:p>
    <w:p w14:paraId="259BA47E" w14:textId="582001CF" w:rsidR="007D2A13" w:rsidRDefault="00C551AB" w:rsidP="007D2A13">
      <w:pPr>
        <w:jc w:val="right"/>
        <w:rPr>
          <w:rtl/>
        </w:rPr>
      </w:pPr>
      <w:r>
        <w:t>3</w:t>
      </w:r>
      <w:r w:rsidR="007D2A13">
        <w:t xml:space="preserve">. </w:t>
      </w:r>
      <w:r w:rsidR="00493965">
        <w:t>Enter the name of the product to start the search</w:t>
      </w:r>
      <w:r w:rsidR="007D2A13">
        <w:t>.</w:t>
      </w:r>
    </w:p>
    <w:p w14:paraId="5F022E6B" w14:textId="77777777" w:rsidR="007D2A13" w:rsidRDefault="007D2A13" w:rsidP="007D2A13">
      <w:pPr>
        <w:jc w:val="right"/>
        <w:rPr>
          <w:b/>
          <w:bCs/>
          <w:sz w:val="28"/>
          <w:szCs w:val="28"/>
        </w:rPr>
      </w:pPr>
      <w:r w:rsidRPr="002D609E">
        <w:rPr>
          <w:b/>
          <w:bCs/>
          <w:sz w:val="28"/>
          <w:szCs w:val="28"/>
        </w:rPr>
        <w:t>Priority</w:t>
      </w:r>
      <w:r>
        <w:rPr>
          <w:b/>
          <w:bCs/>
          <w:sz w:val="28"/>
          <w:szCs w:val="28"/>
        </w:rPr>
        <w:t xml:space="preserve"> / Severity</w:t>
      </w:r>
      <w:r w:rsidRPr="002D609E">
        <w:rPr>
          <w:b/>
          <w:bCs/>
          <w:sz w:val="28"/>
          <w:szCs w:val="28"/>
        </w:rPr>
        <w:t>:</w:t>
      </w:r>
    </w:p>
    <w:p w14:paraId="71BBA4FF" w14:textId="77777777" w:rsidR="007D2A13" w:rsidRDefault="007D2A13" w:rsidP="007D2A13">
      <w:pPr>
        <w:jc w:val="right"/>
      </w:pPr>
      <w:r>
        <w:rPr>
          <w:b/>
          <w:bCs/>
          <w:sz w:val="28"/>
          <w:szCs w:val="28"/>
        </w:rPr>
        <w:t xml:space="preserve">  </w:t>
      </w:r>
      <w:r w:rsidRPr="00FA3252">
        <w:t>Priority:</w:t>
      </w:r>
      <w:r>
        <w:rPr>
          <w:b/>
          <w:bCs/>
          <w:sz w:val="28"/>
          <w:szCs w:val="28"/>
        </w:rPr>
        <w:t xml:space="preserve"> </w:t>
      </w:r>
      <w:r>
        <w:t>High</w:t>
      </w:r>
      <w:r w:rsidRPr="002D609E">
        <w:t>.</w:t>
      </w:r>
    </w:p>
    <w:p w14:paraId="46B5BA94" w14:textId="77777777" w:rsidR="007D2A13" w:rsidRDefault="007D2A13" w:rsidP="007D2A13">
      <w:pPr>
        <w:jc w:val="right"/>
        <w:rPr>
          <w:b/>
          <w:bCs/>
          <w:sz w:val="28"/>
          <w:szCs w:val="28"/>
        </w:rPr>
      </w:pPr>
      <w:r>
        <w:t xml:space="preserve">  Severity</w:t>
      </w:r>
      <w:r w:rsidRPr="00FA3252">
        <w:t>:</w:t>
      </w:r>
      <w:r>
        <w:rPr>
          <w:b/>
          <w:bCs/>
          <w:sz w:val="28"/>
          <w:szCs w:val="28"/>
        </w:rPr>
        <w:t xml:space="preserve"> </w:t>
      </w:r>
      <w:r>
        <w:t>Major</w:t>
      </w:r>
      <w:r w:rsidRPr="002D609E">
        <w:t>.</w:t>
      </w:r>
    </w:p>
    <w:p w14:paraId="44C3A7FE" w14:textId="77777777" w:rsidR="007D2A13" w:rsidRPr="0075027F" w:rsidRDefault="007D2A13" w:rsidP="007D2A13">
      <w:pPr>
        <w:jc w:val="right"/>
        <w:rPr>
          <w:b/>
          <w:bCs/>
          <w:sz w:val="28"/>
          <w:szCs w:val="28"/>
        </w:rPr>
      </w:pPr>
      <w:r w:rsidRPr="002D609E">
        <w:rPr>
          <w:b/>
          <w:bCs/>
          <w:sz w:val="28"/>
          <w:szCs w:val="28"/>
        </w:rPr>
        <w:t>Environment:</w:t>
      </w:r>
    </w:p>
    <w:p w14:paraId="21108827" w14:textId="77777777" w:rsidR="0068305C" w:rsidRPr="007B40D4" w:rsidRDefault="007D2A13" w:rsidP="0068305C">
      <w:pPr>
        <w:jc w:val="right"/>
      </w:pPr>
      <w:r>
        <w:rPr>
          <w:b/>
          <w:bCs/>
          <w:sz w:val="28"/>
          <w:szCs w:val="28"/>
        </w:rPr>
        <w:t xml:space="preserve">  </w:t>
      </w:r>
      <w:r w:rsidR="0068305C">
        <w:rPr>
          <w:b/>
          <w:bCs/>
          <w:sz w:val="28"/>
          <w:szCs w:val="28"/>
        </w:rPr>
        <w:t xml:space="preserve"> </w:t>
      </w:r>
      <w:r w:rsidR="0068305C" w:rsidRPr="007B40D4">
        <w:t xml:space="preserve"> </w:t>
      </w:r>
      <w:r w:rsidR="0068305C" w:rsidRPr="007F7085">
        <w:rPr>
          <w:rStyle w:val="Hyperlink"/>
          <w:rFonts w:asciiTheme="majorBidi" w:eastAsia="Calibri" w:hAnsiTheme="majorBidi" w:cstheme="majorBidi"/>
          <w:kern w:val="0"/>
          <w:sz w:val="24"/>
          <w:szCs w:val="24"/>
          <w14:ligatures w14:val="none"/>
        </w:rPr>
        <w:t>https://test-project-c6cd7.web.app/home</w:t>
      </w:r>
    </w:p>
    <w:p w14:paraId="12440195" w14:textId="77777777" w:rsidR="0068305C" w:rsidRDefault="0068305C" w:rsidP="0068305C">
      <w:pPr>
        <w:ind w:left="2160"/>
        <w:jc w:val="right"/>
      </w:pPr>
      <w:r>
        <w:rPr>
          <w:b/>
          <w:bCs/>
          <w:sz w:val="28"/>
          <w:szCs w:val="28"/>
        </w:rPr>
        <w:t xml:space="preserve">   </w:t>
      </w:r>
      <w:r w:rsidRPr="00B02B07">
        <w:t xml:space="preserve">web browser (Google </w:t>
      </w:r>
      <w:r>
        <w:t>Chrome</w:t>
      </w:r>
      <w:r w:rsidRPr="00B02B07">
        <w:t>, Microsoft Edge)</w:t>
      </w:r>
      <w:r>
        <w:t>.</w:t>
      </w:r>
    </w:p>
    <w:p w14:paraId="55FD7A8F" w14:textId="77777777" w:rsidR="007D2A13" w:rsidRPr="0068305C" w:rsidRDefault="0068305C" w:rsidP="0068305C">
      <w:pPr>
        <w:ind w:left="2160"/>
        <w:jc w:val="right"/>
        <w:rPr>
          <w:rtl/>
        </w:rPr>
      </w:pPr>
      <w:r>
        <w:t xml:space="preserve">    Mobile (iPhone, Android).</w:t>
      </w:r>
    </w:p>
    <w:p w14:paraId="78539A16" w14:textId="77777777" w:rsidR="007D2A13" w:rsidRDefault="007D2A13" w:rsidP="007D2A13">
      <w:pPr>
        <w:jc w:val="right"/>
        <w:rPr>
          <w:b/>
          <w:bCs/>
          <w:sz w:val="28"/>
          <w:szCs w:val="28"/>
        </w:rPr>
      </w:pPr>
      <w:r w:rsidRPr="0075027F">
        <w:rPr>
          <w:b/>
          <w:bCs/>
          <w:sz w:val="28"/>
          <w:szCs w:val="28"/>
        </w:rPr>
        <w:t>Expected Result:</w:t>
      </w:r>
    </w:p>
    <w:p w14:paraId="46AA0D19" w14:textId="522B4C0B" w:rsidR="007D2A13" w:rsidRPr="00613B17" w:rsidRDefault="007D2A13" w:rsidP="00C551AB">
      <w:pPr>
        <w:jc w:val="right"/>
        <w:rPr>
          <w:rtl/>
        </w:rPr>
      </w:pPr>
      <w:r>
        <w:t xml:space="preserve">    </w:t>
      </w:r>
      <w:r w:rsidRPr="0016278B">
        <w:t>When the user</w:t>
      </w:r>
      <w:r w:rsidR="00613B17">
        <w:t xml:space="preserve"> moves to the product page and enters the name of the product on the search grid, the system should display the required results and provide information about it such as its code, price, category, etc.</w:t>
      </w:r>
    </w:p>
    <w:p w14:paraId="04C55406" w14:textId="77777777" w:rsidR="007D2A13" w:rsidRDefault="007D2A13" w:rsidP="007D2A13">
      <w:pPr>
        <w:jc w:val="right"/>
        <w:rPr>
          <w:b/>
          <w:bCs/>
          <w:sz w:val="28"/>
          <w:szCs w:val="28"/>
        </w:rPr>
      </w:pPr>
      <w:r w:rsidRPr="0057634B">
        <w:rPr>
          <w:b/>
          <w:bCs/>
          <w:sz w:val="28"/>
          <w:szCs w:val="28"/>
        </w:rPr>
        <w:t>Actual Result</w:t>
      </w:r>
      <w:r>
        <w:rPr>
          <w:b/>
          <w:bCs/>
          <w:sz w:val="28"/>
          <w:szCs w:val="28"/>
        </w:rPr>
        <w:t>:</w:t>
      </w:r>
    </w:p>
    <w:p w14:paraId="213518CA" w14:textId="77777777" w:rsidR="0025547E" w:rsidRDefault="00613B17" w:rsidP="002347D4">
      <w:pPr>
        <w:jc w:val="right"/>
      </w:pPr>
      <w:r>
        <w:t xml:space="preserve">    </w:t>
      </w:r>
      <w:r w:rsidRPr="0016278B">
        <w:t>When the user</w:t>
      </w:r>
      <w:r>
        <w:t xml:space="preserve"> moves to the product page and enters the name of the product on the search grid, the system does not display any</w:t>
      </w:r>
      <w:r w:rsidR="0025547E">
        <w:t xml:space="preserve"> results</w:t>
      </w:r>
      <w:r>
        <w:t>.</w:t>
      </w:r>
    </w:p>
    <w:p w14:paraId="47541C2B" w14:textId="77777777" w:rsidR="00C551AB" w:rsidRDefault="0025547E" w:rsidP="0025547E">
      <w:pPr>
        <w:jc w:val="right"/>
        <w:rPr>
          <w:b/>
          <w:bCs/>
          <w:sz w:val="28"/>
          <w:szCs w:val="28"/>
        </w:rPr>
      </w:pPr>
      <w:r w:rsidRPr="00CC5DA5">
        <w:rPr>
          <w:b/>
          <w:bCs/>
          <w:sz w:val="28"/>
          <w:szCs w:val="28"/>
        </w:rPr>
        <w:t>Attachment:</w:t>
      </w:r>
    </w:p>
    <w:p w14:paraId="0D04B01D" w14:textId="2838C986" w:rsidR="0025547E" w:rsidRDefault="00C551AB" w:rsidP="0025547E">
      <w:pPr>
        <w:jc w:val="right"/>
        <w:rPr>
          <w:b/>
          <w:bCs/>
          <w:sz w:val="28"/>
          <w:szCs w:val="28"/>
          <w:rtl/>
        </w:rPr>
      </w:pPr>
      <w:r>
        <w:rPr>
          <w:b/>
          <w:bCs/>
          <w:sz w:val="28"/>
          <w:szCs w:val="28"/>
        </w:rPr>
        <w:object w:dxaOrig="1440" w:dyaOrig="1440" w14:anchorId="766278B8">
          <v:shape id="_x0000_i1137" type="#_x0000_t75" style="width:102.6pt;height:100.8pt" o:ole="">
            <v:imagedata r:id="rId10" o:title=""/>
          </v:shape>
          <w:control r:id="rId12" w:name="WindowsMediaPlayer2" w:shapeid="_x0000_i1137"/>
        </w:object>
      </w:r>
      <w:r w:rsidR="0025547E" w:rsidRPr="00CC5DA5">
        <w:rPr>
          <w:b/>
          <w:bCs/>
          <w:sz w:val="28"/>
          <w:szCs w:val="28"/>
        </w:rPr>
        <w:t xml:space="preserve"> </w:t>
      </w:r>
    </w:p>
    <w:p w14:paraId="7679B2B3" w14:textId="1B8CD663" w:rsidR="0030534A" w:rsidRDefault="0030534A" w:rsidP="00613B17">
      <w:pPr>
        <w:jc w:val="right"/>
      </w:pPr>
    </w:p>
    <w:p w14:paraId="35C96DDF" w14:textId="77777777" w:rsidR="0030534A" w:rsidRDefault="0030534A" w:rsidP="00613B17">
      <w:pPr>
        <w:jc w:val="right"/>
      </w:pPr>
    </w:p>
    <w:p w14:paraId="0B88CCC5" w14:textId="77777777" w:rsidR="00DF22AD" w:rsidRDefault="00DF22AD" w:rsidP="00DF22AD">
      <w:pPr>
        <w:jc w:val="right"/>
        <w:rPr>
          <w:b/>
          <w:bCs/>
          <w:sz w:val="28"/>
          <w:szCs w:val="28"/>
          <w:lang w:val="en-AE"/>
        </w:rPr>
      </w:pPr>
      <w:r w:rsidRPr="005C0D58">
        <w:rPr>
          <w:b/>
          <w:bCs/>
          <w:sz w:val="28"/>
          <w:szCs w:val="28"/>
        </w:rPr>
        <w:lastRenderedPageBreak/>
        <w:t xml:space="preserve">Bug </w:t>
      </w:r>
      <w:r w:rsidRPr="005C0D58">
        <w:rPr>
          <w:b/>
          <w:bCs/>
          <w:sz w:val="28"/>
          <w:szCs w:val="28"/>
          <w:lang w:val="en-AE"/>
        </w:rPr>
        <w:t>Id:</w:t>
      </w:r>
    </w:p>
    <w:p w14:paraId="1A24635B" w14:textId="77777777" w:rsidR="00DF22AD" w:rsidRPr="009A6E00" w:rsidRDefault="00DF22AD" w:rsidP="00DF22AD">
      <w:pPr>
        <w:jc w:val="right"/>
        <w:rPr>
          <w:rtl/>
        </w:rPr>
      </w:pPr>
      <w:r>
        <w:t xml:space="preserve">  POS_</w:t>
      </w:r>
      <w:r w:rsidR="004C27AF">
        <w:t>POS Store software crash when adding products in multiple carts</w:t>
      </w:r>
      <w:r>
        <w:t>.</w:t>
      </w:r>
    </w:p>
    <w:p w14:paraId="01045FF9" w14:textId="77777777" w:rsidR="00DF22AD" w:rsidRDefault="00DF22AD" w:rsidP="00DF22AD">
      <w:pPr>
        <w:jc w:val="right"/>
        <w:rPr>
          <w:b/>
          <w:bCs/>
          <w:sz w:val="28"/>
          <w:szCs w:val="28"/>
        </w:rPr>
      </w:pPr>
      <w:r w:rsidRPr="00303D83">
        <w:rPr>
          <w:b/>
          <w:bCs/>
          <w:sz w:val="28"/>
          <w:szCs w:val="28"/>
        </w:rPr>
        <w:t>Description:</w:t>
      </w:r>
    </w:p>
    <w:p w14:paraId="1FE272A1" w14:textId="77777777" w:rsidR="004C27AF" w:rsidRDefault="004C27AF" w:rsidP="00DF22AD">
      <w:pPr>
        <w:jc w:val="right"/>
        <w:rPr>
          <w:b/>
          <w:bCs/>
          <w:sz w:val="28"/>
          <w:szCs w:val="28"/>
        </w:rPr>
      </w:pPr>
      <w:r>
        <w:rPr>
          <w:b/>
          <w:bCs/>
          <w:sz w:val="28"/>
          <w:szCs w:val="28"/>
        </w:rPr>
        <w:t xml:space="preserve">  </w:t>
      </w:r>
      <w:r w:rsidRPr="004C27AF">
        <w:t>The POS store system</w:t>
      </w:r>
      <w:r>
        <w:t xml:space="preserve"> crash when the user tries to add products in two different carts simultaneously.</w:t>
      </w:r>
      <w:r w:rsidRPr="004C27AF">
        <w:t xml:space="preserve"> </w:t>
      </w:r>
    </w:p>
    <w:p w14:paraId="4D54538B" w14:textId="77777777" w:rsidR="00DF22AD" w:rsidRDefault="00DF22AD" w:rsidP="00DF22AD">
      <w:pPr>
        <w:jc w:val="right"/>
        <w:rPr>
          <w:b/>
          <w:bCs/>
          <w:sz w:val="28"/>
          <w:szCs w:val="28"/>
          <w:rtl/>
        </w:rPr>
      </w:pPr>
      <w:r w:rsidRPr="00B02B07">
        <w:rPr>
          <w:b/>
          <w:bCs/>
          <w:sz w:val="28"/>
          <w:szCs w:val="28"/>
        </w:rPr>
        <w:t>Steps to reproduce:</w:t>
      </w:r>
    </w:p>
    <w:p w14:paraId="5DF1EB6E" w14:textId="4D30F3F9" w:rsidR="00DF22AD" w:rsidRDefault="009A4CA0" w:rsidP="00DF22AD">
      <w:pPr>
        <w:jc w:val="right"/>
      </w:pPr>
      <w:r>
        <w:t>1</w:t>
      </w:r>
      <w:r w:rsidR="00DF22AD">
        <w:t>.</w:t>
      </w:r>
      <w:r w:rsidR="00DF22AD" w:rsidRPr="0085230A">
        <w:t xml:space="preserve"> </w:t>
      </w:r>
      <w:r>
        <w:t>Open</w:t>
      </w:r>
      <w:r w:rsidR="00DF22AD">
        <w:t xml:space="preserve"> the POS store software's URL.</w:t>
      </w:r>
    </w:p>
    <w:p w14:paraId="24E1B21B" w14:textId="7D37A1B0" w:rsidR="00DF22AD" w:rsidRDefault="009A4CA0" w:rsidP="00DF22AD">
      <w:pPr>
        <w:jc w:val="right"/>
      </w:pPr>
      <w:r>
        <w:rPr>
          <w:lang w:val="en-AE"/>
        </w:rPr>
        <w:t>2</w:t>
      </w:r>
      <w:r w:rsidR="00DF22AD">
        <w:rPr>
          <w:lang w:val="en-AE"/>
        </w:rPr>
        <w:t>.</w:t>
      </w:r>
      <w:r w:rsidR="004C27AF">
        <w:rPr>
          <w:lang w:val="en-AE"/>
        </w:rPr>
        <w:t xml:space="preserve"> </w:t>
      </w:r>
      <w:r w:rsidR="004C27AF">
        <w:t>Add two carts.</w:t>
      </w:r>
    </w:p>
    <w:p w14:paraId="017A72CE" w14:textId="51B1C541" w:rsidR="00DF22AD" w:rsidRDefault="009A4CA0" w:rsidP="00DF22AD">
      <w:pPr>
        <w:jc w:val="right"/>
      </w:pPr>
      <w:r>
        <w:t>3</w:t>
      </w:r>
      <w:r w:rsidR="00DF22AD">
        <w:t xml:space="preserve">. Try to </w:t>
      </w:r>
      <w:r w:rsidR="004C27AF">
        <w:t>add a product to the first cart</w:t>
      </w:r>
      <w:r w:rsidR="00DF22AD">
        <w:t>.</w:t>
      </w:r>
    </w:p>
    <w:p w14:paraId="5192F6C4" w14:textId="2EACEEAE" w:rsidR="00DF22AD" w:rsidRDefault="009A4CA0" w:rsidP="00DF22AD">
      <w:pPr>
        <w:jc w:val="right"/>
      </w:pPr>
      <w:r>
        <w:t>4</w:t>
      </w:r>
      <w:r w:rsidR="00DF22AD">
        <w:t xml:space="preserve">. </w:t>
      </w:r>
      <w:r w:rsidR="00991FE8">
        <w:t xml:space="preserve"> Then try to add products to the second cart.</w:t>
      </w:r>
    </w:p>
    <w:p w14:paraId="0E11A44F" w14:textId="1FFAFCA2" w:rsidR="00DF22AD" w:rsidRDefault="009A4CA0" w:rsidP="00DF22AD">
      <w:pPr>
        <w:jc w:val="right"/>
      </w:pPr>
      <w:r>
        <w:t>5</w:t>
      </w:r>
      <w:r w:rsidR="00DF22AD">
        <w:t>. Observe</w:t>
      </w:r>
      <w:r w:rsidR="00991FE8">
        <w:t xml:space="preserve"> the system's response</w:t>
      </w:r>
      <w:r w:rsidR="00DF22AD">
        <w:t>.</w:t>
      </w:r>
    </w:p>
    <w:p w14:paraId="55D9273E" w14:textId="77777777" w:rsidR="00DF22AD" w:rsidRDefault="00DF22AD" w:rsidP="00DF22AD">
      <w:pPr>
        <w:jc w:val="right"/>
        <w:rPr>
          <w:b/>
          <w:bCs/>
          <w:sz w:val="28"/>
          <w:szCs w:val="28"/>
          <w:rtl/>
        </w:rPr>
      </w:pPr>
      <w:r w:rsidRPr="002D609E">
        <w:rPr>
          <w:b/>
          <w:bCs/>
          <w:sz w:val="28"/>
          <w:szCs w:val="28"/>
        </w:rPr>
        <w:t>Priority</w:t>
      </w:r>
      <w:r>
        <w:rPr>
          <w:b/>
          <w:bCs/>
          <w:sz w:val="28"/>
          <w:szCs w:val="28"/>
        </w:rPr>
        <w:t xml:space="preserve"> / Severity</w:t>
      </w:r>
      <w:r w:rsidRPr="002D609E">
        <w:rPr>
          <w:b/>
          <w:bCs/>
          <w:sz w:val="28"/>
          <w:szCs w:val="28"/>
        </w:rPr>
        <w:t>:</w:t>
      </w:r>
    </w:p>
    <w:p w14:paraId="06C34660" w14:textId="77777777" w:rsidR="00DF22AD" w:rsidRDefault="00DF22AD" w:rsidP="00DF22AD">
      <w:pPr>
        <w:jc w:val="right"/>
      </w:pPr>
      <w:r>
        <w:rPr>
          <w:b/>
          <w:bCs/>
          <w:sz w:val="28"/>
          <w:szCs w:val="28"/>
        </w:rPr>
        <w:t xml:space="preserve">  </w:t>
      </w:r>
      <w:r w:rsidRPr="00FA3252">
        <w:t>Priority:</w:t>
      </w:r>
      <w:r>
        <w:rPr>
          <w:b/>
          <w:bCs/>
          <w:sz w:val="28"/>
          <w:szCs w:val="28"/>
        </w:rPr>
        <w:t xml:space="preserve"> </w:t>
      </w:r>
      <w:r w:rsidR="00991FE8">
        <w:t>High</w:t>
      </w:r>
      <w:r w:rsidRPr="002D609E">
        <w:t>.</w:t>
      </w:r>
    </w:p>
    <w:p w14:paraId="0C6F83FB" w14:textId="77777777" w:rsidR="00DF22AD" w:rsidRDefault="00DF22AD" w:rsidP="00DF22AD">
      <w:pPr>
        <w:jc w:val="right"/>
      </w:pPr>
      <w:r>
        <w:t xml:space="preserve">  Severity</w:t>
      </w:r>
      <w:r w:rsidRPr="00FA3252">
        <w:t>:</w:t>
      </w:r>
      <w:r>
        <w:rPr>
          <w:b/>
          <w:bCs/>
          <w:sz w:val="28"/>
          <w:szCs w:val="28"/>
        </w:rPr>
        <w:t xml:space="preserve"> </w:t>
      </w:r>
      <w:r w:rsidR="00991FE8">
        <w:t>Critical</w:t>
      </w:r>
      <w:r w:rsidRPr="002D609E">
        <w:t>.</w:t>
      </w:r>
    </w:p>
    <w:p w14:paraId="2D26E304" w14:textId="77777777" w:rsidR="00DF22AD" w:rsidRPr="0075027F" w:rsidRDefault="00DF22AD" w:rsidP="00DF22AD">
      <w:pPr>
        <w:jc w:val="right"/>
        <w:rPr>
          <w:b/>
          <w:bCs/>
          <w:sz w:val="28"/>
          <w:szCs w:val="28"/>
        </w:rPr>
      </w:pPr>
      <w:r w:rsidRPr="002D609E">
        <w:rPr>
          <w:b/>
          <w:bCs/>
          <w:sz w:val="28"/>
          <w:szCs w:val="28"/>
        </w:rPr>
        <w:t>Environment:</w:t>
      </w:r>
    </w:p>
    <w:p w14:paraId="47DFD816" w14:textId="77777777" w:rsidR="0068305C" w:rsidRPr="007B40D4" w:rsidRDefault="00DF22AD" w:rsidP="0068305C">
      <w:pPr>
        <w:jc w:val="right"/>
      </w:pPr>
      <w:r>
        <w:rPr>
          <w:b/>
          <w:bCs/>
          <w:sz w:val="28"/>
          <w:szCs w:val="28"/>
        </w:rPr>
        <w:t xml:space="preserve">   </w:t>
      </w:r>
      <w:r w:rsidR="0068305C" w:rsidRPr="007F7085">
        <w:rPr>
          <w:rStyle w:val="Hyperlink"/>
          <w:rFonts w:asciiTheme="majorBidi" w:eastAsia="Calibri" w:hAnsiTheme="majorBidi" w:cstheme="majorBidi"/>
          <w:kern w:val="0"/>
          <w:sz w:val="24"/>
          <w:szCs w:val="24"/>
          <w14:ligatures w14:val="none"/>
        </w:rPr>
        <w:t>https://test-project-c6cd7.web.app/home</w:t>
      </w:r>
    </w:p>
    <w:p w14:paraId="71719057" w14:textId="77777777" w:rsidR="0068305C" w:rsidRDefault="0068305C" w:rsidP="0068305C">
      <w:pPr>
        <w:ind w:left="2160"/>
        <w:jc w:val="right"/>
      </w:pPr>
      <w:r>
        <w:rPr>
          <w:b/>
          <w:bCs/>
          <w:sz w:val="28"/>
          <w:szCs w:val="28"/>
        </w:rPr>
        <w:t xml:space="preserve">   </w:t>
      </w:r>
      <w:r w:rsidRPr="00B02B07">
        <w:t xml:space="preserve">web browser (Google </w:t>
      </w:r>
      <w:r>
        <w:t>Chrome</w:t>
      </w:r>
      <w:r w:rsidRPr="00B02B07">
        <w:t>, Microsoft Edge)</w:t>
      </w:r>
      <w:r>
        <w:t>.</w:t>
      </w:r>
    </w:p>
    <w:p w14:paraId="2CBB5D55" w14:textId="77777777" w:rsidR="00DF22AD" w:rsidRDefault="0068305C" w:rsidP="0068305C">
      <w:pPr>
        <w:ind w:left="2160"/>
        <w:jc w:val="right"/>
      </w:pPr>
      <w:r>
        <w:t xml:space="preserve">    Mobile (iPhone, Android).</w:t>
      </w:r>
    </w:p>
    <w:p w14:paraId="2AF845F2" w14:textId="77777777" w:rsidR="00DF22AD" w:rsidRDefault="00DF22AD" w:rsidP="00DF22AD">
      <w:pPr>
        <w:jc w:val="right"/>
        <w:rPr>
          <w:b/>
          <w:bCs/>
          <w:sz w:val="28"/>
          <w:szCs w:val="28"/>
        </w:rPr>
      </w:pPr>
      <w:r w:rsidRPr="0075027F">
        <w:rPr>
          <w:b/>
          <w:bCs/>
          <w:sz w:val="28"/>
          <w:szCs w:val="28"/>
        </w:rPr>
        <w:t>Expected Result:</w:t>
      </w:r>
    </w:p>
    <w:p w14:paraId="11A01402" w14:textId="77777777" w:rsidR="00DF22AD" w:rsidRPr="0057634B" w:rsidRDefault="00DF22AD" w:rsidP="00DF22AD">
      <w:pPr>
        <w:jc w:val="right"/>
        <w:rPr>
          <w:lang w:val="en-AE"/>
        </w:rPr>
      </w:pPr>
      <w:r>
        <w:t xml:space="preserve">    </w:t>
      </w:r>
      <w:r w:rsidR="00991FE8">
        <w:t xml:space="preserve">The system should allow the user to add two carts and add products simultaneously without any system crashes or errors.  </w:t>
      </w:r>
    </w:p>
    <w:p w14:paraId="452C41F4" w14:textId="77777777" w:rsidR="00DF22AD" w:rsidRDefault="00DF22AD" w:rsidP="00DF22AD">
      <w:pPr>
        <w:jc w:val="right"/>
        <w:rPr>
          <w:b/>
          <w:bCs/>
          <w:sz w:val="28"/>
          <w:szCs w:val="28"/>
        </w:rPr>
      </w:pPr>
      <w:r w:rsidRPr="0057634B">
        <w:rPr>
          <w:b/>
          <w:bCs/>
          <w:sz w:val="28"/>
          <w:szCs w:val="28"/>
        </w:rPr>
        <w:t>Actual Result</w:t>
      </w:r>
      <w:r>
        <w:rPr>
          <w:b/>
          <w:bCs/>
          <w:sz w:val="28"/>
          <w:szCs w:val="28"/>
        </w:rPr>
        <w:t>:</w:t>
      </w:r>
    </w:p>
    <w:p w14:paraId="4DEB1471" w14:textId="55FF7262" w:rsidR="00C358FA" w:rsidRDefault="00C358FA" w:rsidP="00DF22AD">
      <w:pPr>
        <w:jc w:val="right"/>
      </w:pPr>
      <w:r w:rsidRPr="00C358FA">
        <w:t xml:space="preserve">The system </w:t>
      </w:r>
      <w:r>
        <w:t>adds</w:t>
      </w:r>
      <w:r w:rsidRPr="00C358FA">
        <w:t xml:space="preserve"> two cards</w:t>
      </w:r>
      <w:r>
        <w:t xml:space="preserve"> and adds</w:t>
      </w:r>
      <w:r w:rsidRPr="00C358FA">
        <w:t xml:space="preserve"> </w:t>
      </w:r>
      <w:r>
        <w:t xml:space="preserve">a </w:t>
      </w:r>
      <w:r w:rsidRPr="00C358FA">
        <w:t>product to the first cart</w:t>
      </w:r>
      <w:r>
        <w:t xml:space="preserve"> when he adds a product to another cart the system crash and fails to open.</w:t>
      </w:r>
    </w:p>
    <w:p w14:paraId="34D30BDD" w14:textId="77777777" w:rsidR="000309ED" w:rsidRDefault="000309ED" w:rsidP="000309ED">
      <w:pPr>
        <w:jc w:val="right"/>
        <w:rPr>
          <w:b/>
          <w:bCs/>
          <w:sz w:val="28"/>
          <w:szCs w:val="28"/>
        </w:rPr>
      </w:pPr>
      <w:r w:rsidRPr="00CC5DA5">
        <w:rPr>
          <w:b/>
          <w:bCs/>
          <w:sz w:val="28"/>
          <w:szCs w:val="28"/>
        </w:rPr>
        <w:t>Attachment:</w:t>
      </w:r>
    </w:p>
    <w:p w14:paraId="43D3F10B" w14:textId="4E5BB3A2" w:rsidR="000309ED" w:rsidRDefault="000309ED" w:rsidP="00DF22AD">
      <w:pPr>
        <w:jc w:val="right"/>
      </w:pPr>
      <w:r>
        <w:rPr>
          <w:rtl/>
        </w:rPr>
        <w:object w:dxaOrig="1440" w:dyaOrig="1440" w14:anchorId="4A5346FD">
          <v:shape id="_x0000_i1143" type="#_x0000_t75" style="width:102.6pt;height:100.8pt" o:ole="">
            <v:imagedata r:id="rId13" o:title=""/>
          </v:shape>
          <w:control r:id="rId14" w:name="WindowsMediaPlayer3" w:shapeid="_x0000_i1143"/>
        </w:object>
      </w:r>
    </w:p>
    <w:p w14:paraId="228FAC15" w14:textId="77777777" w:rsidR="0030534A" w:rsidRDefault="0030534A" w:rsidP="000309ED">
      <w:pPr>
        <w:rPr>
          <w:rtl/>
        </w:rPr>
      </w:pPr>
    </w:p>
    <w:p w14:paraId="7CC971F3" w14:textId="77777777" w:rsidR="00674E68" w:rsidRDefault="00674E68" w:rsidP="00613B17">
      <w:pPr>
        <w:jc w:val="right"/>
      </w:pPr>
    </w:p>
    <w:p w14:paraId="57256CB0" w14:textId="77777777" w:rsidR="00674E68" w:rsidRPr="00674E68" w:rsidRDefault="00674E68" w:rsidP="00674E68">
      <w:pPr>
        <w:jc w:val="right"/>
        <w:rPr>
          <w:b/>
          <w:bCs/>
          <w:sz w:val="28"/>
          <w:szCs w:val="28"/>
        </w:rPr>
      </w:pPr>
      <w:r w:rsidRPr="005C0D58">
        <w:rPr>
          <w:b/>
          <w:bCs/>
          <w:sz w:val="28"/>
          <w:szCs w:val="28"/>
        </w:rPr>
        <w:t xml:space="preserve">Bug </w:t>
      </w:r>
      <w:r w:rsidRPr="005C0D58">
        <w:rPr>
          <w:b/>
          <w:bCs/>
          <w:sz w:val="28"/>
          <w:szCs w:val="28"/>
          <w:lang w:val="en-AE"/>
        </w:rPr>
        <w:t>Id:</w:t>
      </w:r>
    </w:p>
    <w:p w14:paraId="51C78E0D" w14:textId="77777777" w:rsidR="00674E68" w:rsidRDefault="00674E68" w:rsidP="00674E68">
      <w:pPr>
        <w:jc w:val="right"/>
        <w:rPr>
          <w:rtl/>
        </w:rPr>
      </w:pPr>
      <w:r>
        <w:t xml:space="preserve">  POS_Search grid on the category page.</w:t>
      </w:r>
    </w:p>
    <w:p w14:paraId="6FA17B10" w14:textId="77777777" w:rsidR="00674E68" w:rsidRDefault="00674E68" w:rsidP="00674E68">
      <w:pPr>
        <w:jc w:val="right"/>
        <w:rPr>
          <w:b/>
          <w:bCs/>
          <w:sz w:val="28"/>
          <w:szCs w:val="28"/>
        </w:rPr>
      </w:pPr>
      <w:r w:rsidRPr="00303D83">
        <w:rPr>
          <w:b/>
          <w:bCs/>
          <w:sz w:val="28"/>
          <w:szCs w:val="28"/>
        </w:rPr>
        <w:t>Description:</w:t>
      </w:r>
    </w:p>
    <w:p w14:paraId="20FAF5B2" w14:textId="77777777" w:rsidR="00674E68" w:rsidRDefault="00674E68" w:rsidP="00674E68">
      <w:pPr>
        <w:jc w:val="right"/>
        <w:rPr>
          <w:rtl/>
        </w:rPr>
      </w:pPr>
      <w:r w:rsidRPr="0016278B">
        <w:t xml:space="preserve">When the user </w:t>
      </w:r>
      <w:r>
        <w:t>attempts to search for a category on the record categories</w:t>
      </w:r>
      <w:r w:rsidR="00170767">
        <w:t xml:space="preserve"> on the next pages</w:t>
      </w:r>
      <w:r>
        <w:t xml:space="preserve">, no search results are displayed. </w:t>
      </w:r>
    </w:p>
    <w:p w14:paraId="56B08242" w14:textId="77777777" w:rsidR="00674E68" w:rsidRDefault="00674E68" w:rsidP="00674E68">
      <w:pPr>
        <w:jc w:val="right"/>
        <w:rPr>
          <w:b/>
          <w:bCs/>
          <w:sz w:val="28"/>
          <w:szCs w:val="28"/>
          <w:rtl/>
        </w:rPr>
      </w:pPr>
      <w:r w:rsidRPr="00B02B07">
        <w:rPr>
          <w:b/>
          <w:bCs/>
          <w:sz w:val="28"/>
          <w:szCs w:val="28"/>
        </w:rPr>
        <w:t>Steps to reproduce:</w:t>
      </w:r>
    </w:p>
    <w:p w14:paraId="317739D0" w14:textId="4C12BE79" w:rsidR="00674E68" w:rsidRDefault="000309ED" w:rsidP="00674E68">
      <w:pPr>
        <w:jc w:val="right"/>
      </w:pPr>
      <w:r>
        <w:t>1</w:t>
      </w:r>
      <w:r w:rsidR="00674E68">
        <w:t>.</w:t>
      </w:r>
      <w:r w:rsidR="00674E68" w:rsidRPr="0085230A">
        <w:t xml:space="preserve"> </w:t>
      </w:r>
      <w:r>
        <w:t>Open</w:t>
      </w:r>
      <w:r w:rsidR="00674E68">
        <w:t xml:space="preserve"> the POS store software's URL.</w:t>
      </w:r>
    </w:p>
    <w:p w14:paraId="45F1BAED" w14:textId="1C8C0532" w:rsidR="00674E68" w:rsidRPr="00FA3252" w:rsidRDefault="000309ED" w:rsidP="00674E68">
      <w:pPr>
        <w:jc w:val="right"/>
        <w:rPr>
          <w:lang w:val="en-AE"/>
        </w:rPr>
      </w:pPr>
      <w:r>
        <w:rPr>
          <w:lang w:val="en-AE"/>
        </w:rPr>
        <w:t>2</w:t>
      </w:r>
      <w:r w:rsidR="00674E68">
        <w:rPr>
          <w:lang w:val="en-AE"/>
        </w:rPr>
        <w:t xml:space="preserve">. Move to the </w:t>
      </w:r>
      <w:r w:rsidR="00170767">
        <w:rPr>
          <w:lang w:val="en-AE"/>
        </w:rPr>
        <w:t>category</w:t>
      </w:r>
      <w:r w:rsidR="00674E68">
        <w:rPr>
          <w:lang w:val="en-AE"/>
        </w:rPr>
        <w:t xml:space="preserve"> page from the header and search grid.</w:t>
      </w:r>
    </w:p>
    <w:p w14:paraId="659CF22F" w14:textId="31BF2148" w:rsidR="00674E68" w:rsidRDefault="000309ED" w:rsidP="00674E68">
      <w:pPr>
        <w:jc w:val="right"/>
      </w:pPr>
      <w:r>
        <w:t>3</w:t>
      </w:r>
      <w:r w:rsidR="00674E68">
        <w:t xml:space="preserve">. Enter the name of the </w:t>
      </w:r>
      <w:r w:rsidR="00170767">
        <w:t>category on the first (shown categories)</w:t>
      </w:r>
      <w:r w:rsidR="00674E68">
        <w:t xml:space="preserve"> to start the search.</w:t>
      </w:r>
    </w:p>
    <w:p w14:paraId="5103D7FB" w14:textId="3EA2A5B9" w:rsidR="00170767" w:rsidRDefault="000309ED" w:rsidP="00674E68">
      <w:pPr>
        <w:jc w:val="right"/>
      </w:pPr>
      <w:r>
        <w:t>4</w:t>
      </w:r>
      <w:r w:rsidR="00170767">
        <w:t>. Observe the results that appear.</w:t>
      </w:r>
    </w:p>
    <w:p w14:paraId="1B818909" w14:textId="5A36DCA2" w:rsidR="00170767" w:rsidRDefault="000309ED" w:rsidP="00674E68">
      <w:pPr>
        <w:jc w:val="right"/>
      </w:pPr>
      <w:r>
        <w:t>5</w:t>
      </w:r>
      <w:r w:rsidR="00170767">
        <w:t>. Move to the next</w:t>
      </w:r>
      <w:r>
        <w:t xml:space="preserve"> page</w:t>
      </w:r>
      <w:r w:rsidR="00170767">
        <w:t xml:space="preserve"> categories and enter the name of the category you want to search.</w:t>
      </w:r>
    </w:p>
    <w:p w14:paraId="76D6FEB4" w14:textId="78778AAB" w:rsidR="00170767" w:rsidRDefault="000309ED" w:rsidP="000309ED">
      <w:pPr>
        <w:jc w:val="right"/>
        <w:rPr>
          <w:rtl/>
        </w:rPr>
      </w:pPr>
      <w:r>
        <w:t>6</w:t>
      </w:r>
      <w:r w:rsidR="00170767">
        <w:t>. Observe no result appears.</w:t>
      </w:r>
    </w:p>
    <w:p w14:paraId="30F62D63" w14:textId="77777777" w:rsidR="00674E68" w:rsidRDefault="00674E68" w:rsidP="00674E68">
      <w:pPr>
        <w:jc w:val="right"/>
        <w:rPr>
          <w:b/>
          <w:bCs/>
          <w:sz w:val="28"/>
          <w:szCs w:val="28"/>
        </w:rPr>
      </w:pPr>
      <w:r w:rsidRPr="002D609E">
        <w:rPr>
          <w:b/>
          <w:bCs/>
          <w:sz w:val="28"/>
          <w:szCs w:val="28"/>
        </w:rPr>
        <w:t>Priority</w:t>
      </w:r>
      <w:r>
        <w:rPr>
          <w:b/>
          <w:bCs/>
          <w:sz w:val="28"/>
          <w:szCs w:val="28"/>
        </w:rPr>
        <w:t xml:space="preserve"> / Severity</w:t>
      </w:r>
      <w:r w:rsidRPr="002D609E">
        <w:rPr>
          <w:b/>
          <w:bCs/>
          <w:sz w:val="28"/>
          <w:szCs w:val="28"/>
        </w:rPr>
        <w:t>:</w:t>
      </w:r>
    </w:p>
    <w:p w14:paraId="6F37FB50" w14:textId="77777777" w:rsidR="00674E68" w:rsidRDefault="00674E68" w:rsidP="00674E68">
      <w:pPr>
        <w:jc w:val="right"/>
      </w:pPr>
      <w:r>
        <w:rPr>
          <w:b/>
          <w:bCs/>
          <w:sz w:val="28"/>
          <w:szCs w:val="28"/>
        </w:rPr>
        <w:t xml:space="preserve">  </w:t>
      </w:r>
      <w:r w:rsidRPr="00FA3252">
        <w:t>Priority:</w:t>
      </w:r>
      <w:r>
        <w:rPr>
          <w:b/>
          <w:bCs/>
          <w:sz w:val="28"/>
          <w:szCs w:val="28"/>
        </w:rPr>
        <w:t xml:space="preserve"> </w:t>
      </w:r>
      <w:r w:rsidR="00170767">
        <w:t>Medium</w:t>
      </w:r>
      <w:r w:rsidRPr="002D609E">
        <w:t>.</w:t>
      </w:r>
    </w:p>
    <w:p w14:paraId="51B12FC9" w14:textId="77777777" w:rsidR="00674E68" w:rsidRDefault="00674E68" w:rsidP="00674E68">
      <w:pPr>
        <w:jc w:val="right"/>
        <w:rPr>
          <w:b/>
          <w:bCs/>
          <w:sz w:val="28"/>
          <w:szCs w:val="28"/>
        </w:rPr>
      </w:pPr>
      <w:r>
        <w:t xml:space="preserve">  Severity</w:t>
      </w:r>
      <w:r w:rsidRPr="00FA3252">
        <w:t>:</w:t>
      </w:r>
      <w:r>
        <w:rPr>
          <w:b/>
          <w:bCs/>
          <w:sz w:val="28"/>
          <w:szCs w:val="28"/>
        </w:rPr>
        <w:t xml:space="preserve"> </w:t>
      </w:r>
      <w:r w:rsidR="00170767">
        <w:t>low</w:t>
      </w:r>
      <w:r w:rsidRPr="002D609E">
        <w:t>.</w:t>
      </w:r>
    </w:p>
    <w:p w14:paraId="15831873" w14:textId="77777777" w:rsidR="00674E68" w:rsidRPr="0075027F" w:rsidRDefault="00674E68" w:rsidP="00674E68">
      <w:pPr>
        <w:jc w:val="right"/>
        <w:rPr>
          <w:b/>
          <w:bCs/>
          <w:sz w:val="28"/>
          <w:szCs w:val="28"/>
        </w:rPr>
      </w:pPr>
      <w:r w:rsidRPr="002D609E">
        <w:rPr>
          <w:b/>
          <w:bCs/>
          <w:sz w:val="28"/>
          <w:szCs w:val="28"/>
        </w:rPr>
        <w:t>Environment:</w:t>
      </w:r>
    </w:p>
    <w:p w14:paraId="614DB2DE" w14:textId="77777777" w:rsidR="0068305C" w:rsidRPr="007B40D4" w:rsidRDefault="00674E68" w:rsidP="0068305C">
      <w:pPr>
        <w:jc w:val="right"/>
      </w:pPr>
      <w:r>
        <w:rPr>
          <w:b/>
          <w:bCs/>
          <w:sz w:val="28"/>
          <w:szCs w:val="28"/>
        </w:rPr>
        <w:t xml:space="preserve">   </w:t>
      </w:r>
      <w:r w:rsidR="0068305C" w:rsidRPr="007B40D4">
        <w:t xml:space="preserve"> </w:t>
      </w:r>
      <w:r w:rsidR="0068305C" w:rsidRPr="007F7085">
        <w:rPr>
          <w:rStyle w:val="Hyperlink"/>
          <w:rFonts w:asciiTheme="majorBidi" w:eastAsia="Calibri" w:hAnsiTheme="majorBidi" w:cstheme="majorBidi"/>
          <w:kern w:val="0"/>
          <w:sz w:val="24"/>
          <w:szCs w:val="24"/>
          <w14:ligatures w14:val="none"/>
        </w:rPr>
        <w:t>https://test-project-c6cd7.web.app/home</w:t>
      </w:r>
    </w:p>
    <w:p w14:paraId="7CD3C63C" w14:textId="77777777" w:rsidR="0068305C" w:rsidRDefault="0068305C" w:rsidP="0068305C">
      <w:pPr>
        <w:ind w:left="2160"/>
        <w:jc w:val="right"/>
      </w:pPr>
      <w:r>
        <w:rPr>
          <w:b/>
          <w:bCs/>
          <w:sz w:val="28"/>
          <w:szCs w:val="28"/>
        </w:rPr>
        <w:t xml:space="preserve">   </w:t>
      </w:r>
      <w:r w:rsidRPr="00B02B07">
        <w:t xml:space="preserve">web browser (Google </w:t>
      </w:r>
      <w:r>
        <w:t>Chrome</w:t>
      </w:r>
      <w:r w:rsidRPr="00B02B07">
        <w:t>, Microsoft Edge)</w:t>
      </w:r>
      <w:r>
        <w:t>.</w:t>
      </w:r>
    </w:p>
    <w:p w14:paraId="6368F8F6" w14:textId="77777777" w:rsidR="00674E68" w:rsidRDefault="0068305C" w:rsidP="0068305C">
      <w:pPr>
        <w:ind w:left="2160"/>
        <w:jc w:val="right"/>
      </w:pPr>
      <w:r>
        <w:t xml:space="preserve">    Mobile (iPhone, Android).</w:t>
      </w:r>
    </w:p>
    <w:p w14:paraId="4D23D74C" w14:textId="77777777" w:rsidR="00674E68" w:rsidRDefault="00674E68" w:rsidP="00674E68">
      <w:pPr>
        <w:jc w:val="right"/>
        <w:rPr>
          <w:b/>
          <w:bCs/>
          <w:sz w:val="28"/>
          <w:szCs w:val="28"/>
        </w:rPr>
      </w:pPr>
      <w:r w:rsidRPr="0075027F">
        <w:rPr>
          <w:b/>
          <w:bCs/>
          <w:sz w:val="28"/>
          <w:szCs w:val="28"/>
        </w:rPr>
        <w:t>Expected Result:</w:t>
      </w:r>
    </w:p>
    <w:p w14:paraId="730767F5" w14:textId="3DB36DBD" w:rsidR="00674E68" w:rsidRPr="00613B17" w:rsidRDefault="00674E68" w:rsidP="00170767">
      <w:pPr>
        <w:jc w:val="right"/>
        <w:rPr>
          <w:rtl/>
        </w:rPr>
      </w:pPr>
      <w:r>
        <w:t xml:space="preserve">    </w:t>
      </w:r>
      <w:r w:rsidRPr="0016278B">
        <w:t>When the user</w:t>
      </w:r>
      <w:r>
        <w:t xml:space="preserve"> moves to the </w:t>
      </w:r>
      <w:r w:rsidR="00170767">
        <w:t>category</w:t>
      </w:r>
      <w:r>
        <w:t xml:space="preserve"> page and enters the name of the </w:t>
      </w:r>
      <w:r w:rsidR="00170767">
        <w:t>category</w:t>
      </w:r>
      <w:r>
        <w:t xml:space="preserve"> on the search grid</w:t>
      </w:r>
      <w:r w:rsidR="00170767">
        <w:t xml:space="preserve"> on the next</w:t>
      </w:r>
      <w:r w:rsidR="00247C7D">
        <w:t xml:space="preserve"> page</w:t>
      </w:r>
      <w:r w:rsidR="00170767">
        <w:t xml:space="preserve"> categories</w:t>
      </w:r>
      <w:r>
        <w:t>, the system should display the required results and provide information</w:t>
      </w:r>
      <w:r w:rsidR="00170767">
        <w:t>.</w:t>
      </w:r>
    </w:p>
    <w:p w14:paraId="7E2C0AAD" w14:textId="77777777" w:rsidR="00674E68" w:rsidRDefault="00674E68" w:rsidP="00674E68">
      <w:pPr>
        <w:jc w:val="right"/>
        <w:rPr>
          <w:b/>
          <w:bCs/>
          <w:sz w:val="28"/>
          <w:szCs w:val="28"/>
        </w:rPr>
      </w:pPr>
      <w:r w:rsidRPr="0057634B">
        <w:rPr>
          <w:b/>
          <w:bCs/>
          <w:sz w:val="28"/>
          <w:szCs w:val="28"/>
        </w:rPr>
        <w:t>Actual Result</w:t>
      </w:r>
      <w:r>
        <w:rPr>
          <w:b/>
          <w:bCs/>
          <w:sz w:val="28"/>
          <w:szCs w:val="28"/>
        </w:rPr>
        <w:t>:</w:t>
      </w:r>
    </w:p>
    <w:p w14:paraId="7AA2859B" w14:textId="62BDF99C" w:rsidR="00674E68" w:rsidRDefault="00170767" w:rsidP="00613B17">
      <w:pPr>
        <w:jc w:val="right"/>
      </w:pPr>
      <w:r>
        <w:t xml:space="preserve">    </w:t>
      </w:r>
      <w:r w:rsidRPr="0016278B">
        <w:t>When the user</w:t>
      </w:r>
      <w:r>
        <w:t xml:space="preserve"> moves to the category page and enters the name of the category on the search grid on the next categories, the system does not appear any results.</w:t>
      </w:r>
    </w:p>
    <w:p w14:paraId="2D1DBBBA" w14:textId="68B7912E" w:rsidR="00FE2CA5" w:rsidRDefault="00FE2CA5" w:rsidP="00613B17">
      <w:pPr>
        <w:jc w:val="right"/>
      </w:pPr>
    </w:p>
    <w:p w14:paraId="65497DE8" w14:textId="4F701236" w:rsidR="00FE2CA5" w:rsidRDefault="00FE2CA5" w:rsidP="00613B17">
      <w:pPr>
        <w:jc w:val="right"/>
      </w:pPr>
    </w:p>
    <w:p w14:paraId="19776ECC" w14:textId="15E23F09" w:rsidR="00FE2CA5" w:rsidRDefault="00FE2CA5" w:rsidP="00613B17">
      <w:pPr>
        <w:jc w:val="right"/>
      </w:pPr>
    </w:p>
    <w:p w14:paraId="2398F538" w14:textId="77777777" w:rsidR="00FE2CA5" w:rsidRDefault="00FE2CA5" w:rsidP="00613B17">
      <w:pPr>
        <w:jc w:val="right"/>
      </w:pPr>
    </w:p>
    <w:p w14:paraId="0A3D516D" w14:textId="77777777" w:rsidR="00247C7D" w:rsidRDefault="00C70F17" w:rsidP="00247C7D">
      <w:pPr>
        <w:jc w:val="right"/>
        <w:rPr>
          <w:b/>
          <w:bCs/>
          <w:sz w:val="28"/>
          <w:szCs w:val="28"/>
        </w:rPr>
      </w:pPr>
      <w:r w:rsidRPr="00CC5DA5">
        <w:rPr>
          <w:b/>
          <w:bCs/>
          <w:sz w:val="28"/>
          <w:szCs w:val="28"/>
        </w:rPr>
        <w:t>Attachment:</w:t>
      </w:r>
    </w:p>
    <w:p w14:paraId="582138CD" w14:textId="1160087B" w:rsidR="00C70F17" w:rsidRPr="00674E68" w:rsidRDefault="00247C7D" w:rsidP="00247C7D">
      <w:pPr>
        <w:jc w:val="right"/>
      </w:pPr>
      <w:r>
        <w:lastRenderedPageBreak/>
        <w:object w:dxaOrig="1440" w:dyaOrig="1440" w14:anchorId="61622FF0">
          <v:shape id="_x0000_i1154" type="#_x0000_t75" style="width:102.6pt;height:100.8pt" o:ole="">
            <v:imagedata r:id="rId10" o:title=""/>
          </v:shape>
          <w:control r:id="rId15" w:name="WindowsMediaPlayer4" w:shapeid="_x0000_i1154"/>
        </w:object>
      </w:r>
      <w:r w:rsidRPr="00674E68">
        <w:t xml:space="preserve"> </w:t>
      </w:r>
    </w:p>
    <w:p w14:paraId="2A76D9EF" w14:textId="3944EF48" w:rsidR="00C70F17" w:rsidRPr="00247C7D" w:rsidRDefault="00C70F17" w:rsidP="00247C7D">
      <w:pPr>
        <w:rPr>
          <w:b/>
          <w:bCs/>
          <w:sz w:val="28"/>
          <w:szCs w:val="28"/>
        </w:rPr>
      </w:pPr>
    </w:p>
    <w:p w14:paraId="2C937540" w14:textId="77777777" w:rsidR="00C70F17" w:rsidRDefault="00C70F17" w:rsidP="00C70F17">
      <w:pPr>
        <w:jc w:val="right"/>
        <w:rPr>
          <w:b/>
          <w:bCs/>
          <w:sz w:val="28"/>
          <w:szCs w:val="28"/>
          <w:lang w:val="en-AE"/>
        </w:rPr>
      </w:pPr>
      <w:r w:rsidRPr="005C0D58">
        <w:rPr>
          <w:b/>
          <w:bCs/>
          <w:sz w:val="28"/>
          <w:szCs w:val="28"/>
        </w:rPr>
        <w:t xml:space="preserve">Bug </w:t>
      </w:r>
      <w:r w:rsidRPr="005C0D58">
        <w:rPr>
          <w:b/>
          <w:bCs/>
          <w:sz w:val="28"/>
          <w:szCs w:val="28"/>
          <w:lang w:val="en-AE"/>
        </w:rPr>
        <w:t>Id:</w:t>
      </w:r>
    </w:p>
    <w:p w14:paraId="3005EBE9" w14:textId="77777777" w:rsidR="00C70F17" w:rsidRDefault="00C70F17" w:rsidP="00C70F17">
      <w:pPr>
        <w:jc w:val="right"/>
        <w:rPr>
          <w:rtl/>
        </w:rPr>
      </w:pPr>
      <w:r>
        <w:t xml:space="preserve">  POS_</w:t>
      </w:r>
      <w:r w:rsidR="001E64C2">
        <w:t>Missing categories</w:t>
      </w:r>
      <w:r>
        <w:t>.</w:t>
      </w:r>
    </w:p>
    <w:p w14:paraId="6E3808B2" w14:textId="2D5AB079" w:rsidR="00C70F17" w:rsidRDefault="00C70F17" w:rsidP="00C70F17">
      <w:pPr>
        <w:jc w:val="right"/>
        <w:rPr>
          <w:b/>
          <w:bCs/>
          <w:sz w:val="28"/>
          <w:szCs w:val="28"/>
        </w:rPr>
      </w:pPr>
      <w:r w:rsidRPr="00303D83">
        <w:rPr>
          <w:b/>
          <w:bCs/>
          <w:sz w:val="28"/>
          <w:szCs w:val="28"/>
        </w:rPr>
        <w:t>Description:</w:t>
      </w:r>
    </w:p>
    <w:p w14:paraId="0B30D2EC" w14:textId="05DD0DE4" w:rsidR="00247C7D" w:rsidRPr="00247C7D" w:rsidRDefault="00247C7D" w:rsidP="00C70F17">
      <w:pPr>
        <w:jc w:val="right"/>
      </w:pPr>
      <w:r w:rsidRPr="00247C7D">
        <w:t xml:space="preserve">When the user </w:t>
      </w:r>
      <w:r>
        <w:t>opens</w:t>
      </w:r>
      <w:r w:rsidRPr="00247C7D">
        <w:t xml:space="preserve"> the POS software</w:t>
      </w:r>
      <w:r w:rsidR="00855421">
        <w:t xml:space="preserve"> all </w:t>
      </w:r>
      <w:r w:rsidR="00855421">
        <w:t>categories</w:t>
      </w:r>
      <w:r w:rsidR="00855421">
        <w:t xml:space="preserve"> will be shown, but the issue is that when he opens the category page</w:t>
      </w:r>
      <w:r w:rsidR="00855421">
        <w:t>, not all categories are appearing on the displayed page and subsequent pages within the category grid.</w:t>
      </w:r>
    </w:p>
    <w:p w14:paraId="384A156F" w14:textId="77777777" w:rsidR="00C70F17" w:rsidRDefault="00C70F17" w:rsidP="00C70F17">
      <w:pPr>
        <w:jc w:val="right"/>
        <w:rPr>
          <w:b/>
          <w:bCs/>
          <w:sz w:val="28"/>
          <w:szCs w:val="28"/>
          <w:rtl/>
        </w:rPr>
      </w:pPr>
      <w:r w:rsidRPr="00B02B07">
        <w:rPr>
          <w:b/>
          <w:bCs/>
          <w:sz w:val="28"/>
          <w:szCs w:val="28"/>
        </w:rPr>
        <w:t>Steps to reproduce:</w:t>
      </w:r>
    </w:p>
    <w:p w14:paraId="63BFE739" w14:textId="4E0F67AA" w:rsidR="00C70F17" w:rsidRDefault="00855421" w:rsidP="00C70F17">
      <w:pPr>
        <w:jc w:val="right"/>
      </w:pPr>
      <w:r>
        <w:t>1</w:t>
      </w:r>
      <w:r w:rsidR="00C70F17">
        <w:t>.</w:t>
      </w:r>
      <w:r w:rsidR="00C70F17" w:rsidRPr="0085230A">
        <w:t xml:space="preserve"> </w:t>
      </w:r>
      <w:r>
        <w:t>Open</w:t>
      </w:r>
      <w:r w:rsidR="00C70F17">
        <w:t xml:space="preserve"> the POS store software's URL.</w:t>
      </w:r>
    </w:p>
    <w:p w14:paraId="4008CA23" w14:textId="31F0DC77" w:rsidR="00855421" w:rsidRDefault="00855421" w:rsidP="00E71300">
      <w:pPr>
        <w:jc w:val="right"/>
      </w:pPr>
      <w:r>
        <w:rPr>
          <w:lang w:val="en-AE"/>
        </w:rPr>
        <w:t xml:space="preserve">2. </w:t>
      </w:r>
      <w:r w:rsidR="00E71300">
        <w:rPr>
          <w:lang w:val="en-AE"/>
        </w:rPr>
        <w:t>Observe the categories shown on the POS page.</w:t>
      </w:r>
    </w:p>
    <w:p w14:paraId="541651F1" w14:textId="4896DA6B" w:rsidR="00C70F17" w:rsidRDefault="00E71300" w:rsidP="00C70F17">
      <w:pPr>
        <w:jc w:val="right"/>
        <w:rPr>
          <w:rtl/>
        </w:rPr>
      </w:pPr>
      <w:r>
        <w:rPr>
          <w:lang w:val="en-AE"/>
        </w:rPr>
        <w:t>3</w:t>
      </w:r>
      <w:r w:rsidR="00C70F17">
        <w:rPr>
          <w:lang w:val="en-AE"/>
        </w:rPr>
        <w:t xml:space="preserve">. </w:t>
      </w:r>
      <w:r w:rsidR="008B1218">
        <w:rPr>
          <w:lang w:val="en-AE"/>
        </w:rPr>
        <w:t xml:space="preserve">Move </w:t>
      </w:r>
      <w:r w:rsidR="008B1218">
        <w:t xml:space="preserve">to the category </w:t>
      </w:r>
      <w:r>
        <w:t>page.</w:t>
      </w:r>
    </w:p>
    <w:p w14:paraId="77527B64" w14:textId="408CE7B0" w:rsidR="008B1218" w:rsidRPr="008B1218" w:rsidRDefault="00E71300" w:rsidP="00C70F17">
      <w:pPr>
        <w:jc w:val="right"/>
        <w:rPr>
          <w:rtl/>
          <w:lang w:val="en-AE"/>
        </w:rPr>
      </w:pPr>
      <w:r>
        <w:rPr>
          <w:lang w:val="en-AE"/>
        </w:rPr>
        <w:t>4</w:t>
      </w:r>
      <w:r w:rsidR="008B1218">
        <w:rPr>
          <w:lang w:val="en-AE"/>
        </w:rPr>
        <w:t>. Observe</w:t>
      </w:r>
      <w:r w:rsidR="003D0EB6">
        <w:rPr>
          <w:lang w:val="en-AE"/>
        </w:rPr>
        <w:t xml:space="preserve"> the shown categories.</w:t>
      </w:r>
      <w:r w:rsidR="008B1218">
        <w:rPr>
          <w:lang w:val="en-AE"/>
        </w:rPr>
        <w:t xml:space="preserve"> </w:t>
      </w:r>
    </w:p>
    <w:p w14:paraId="32549A4C" w14:textId="77777777" w:rsidR="00C70F17" w:rsidRDefault="003D0EB6" w:rsidP="003D0EB6">
      <w:pPr>
        <w:jc w:val="right"/>
        <w:rPr>
          <w:rtl/>
        </w:rPr>
      </w:pPr>
      <w:r>
        <w:t>5</w:t>
      </w:r>
      <w:r w:rsidR="00C70F17">
        <w:t>.</w:t>
      </w:r>
      <w:r w:rsidR="008B1218">
        <w:t xml:space="preserve"> Attempt to move to the next page</w:t>
      </w:r>
      <w:r w:rsidR="00C70F17">
        <w:t>.</w:t>
      </w:r>
    </w:p>
    <w:p w14:paraId="72B02FE5" w14:textId="77777777" w:rsidR="00C70F17" w:rsidRDefault="00C70F17" w:rsidP="00C70F17">
      <w:pPr>
        <w:jc w:val="right"/>
      </w:pPr>
      <w:r>
        <w:t xml:space="preserve">6. Observe </w:t>
      </w:r>
      <w:r w:rsidR="003D0EB6">
        <w:t>all the categories and if there are missing ones.</w:t>
      </w:r>
    </w:p>
    <w:p w14:paraId="6C2A5FAC" w14:textId="77777777" w:rsidR="00C70F17" w:rsidRDefault="00C70F17" w:rsidP="00C70F17">
      <w:pPr>
        <w:jc w:val="right"/>
        <w:rPr>
          <w:b/>
          <w:bCs/>
          <w:sz w:val="28"/>
          <w:szCs w:val="28"/>
        </w:rPr>
      </w:pPr>
      <w:r w:rsidRPr="002D609E">
        <w:rPr>
          <w:b/>
          <w:bCs/>
          <w:sz w:val="28"/>
          <w:szCs w:val="28"/>
        </w:rPr>
        <w:t>Priority</w:t>
      </w:r>
      <w:r>
        <w:rPr>
          <w:b/>
          <w:bCs/>
          <w:sz w:val="28"/>
          <w:szCs w:val="28"/>
        </w:rPr>
        <w:t xml:space="preserve"> / Severity</w:t>
      </w:r>
      <w:r w:rsidRPr="002D609E">
        <w:rPr>
          <w:b/>
          <w:bCs/>
          <w:sz w:val="28"/>
          <w:szCs w:val="28"/>
        </w:rPr>
        <w:t>:</w:t>
      </w:r>
    </w:p>
    <w:p w14:paraId="30A53083" w14:textId="77777777" w:rsidR="00C70F17" w:rsidRDefault="00C70F17" w:rsidP="00C70F17">
      <w:pPr>
        <w:jc w:val="right"/>
      </w:pPr>
      <w:r>
        <w:rPr>
          <w:b/>
          <w:bCs/>
          <w:sz w:val="28"/>
          <w:szCs w:val="28"/>
        </w:rPr>
        <w:t xml:space="preserve">  </w:t>
      </w:r>
      <w:r w:rsidRPr="00FA3252">
        <w:t>Priority:</w:t>
      </w:r>
      <w:r>
        <w:rPr>
          <w:b/>
          <w:bCs/>
          <w:sz w:val="28"/>
          <w:szCs w:val="28"/>
        </w:rPr>
        <w:t xml:space="preserve"> </w:t>
      </w:r>
      <w:r>
        <w:t>Medium</w:t>
      </w:r>
      <w:r w:rsidRPr="002D609E">
        <w:t>.</w:t>
      </w:r>
    </w:p>
    <w:p w14:paraId="4C42E223" w14:textId="77777777" w:rsidR="00C70F17" w:rsidRDefault="00C70F17" w:rsidP="00C70F17">
      <w:pPr>
        <w:jc w:val="right"/>
      </w:pPr>
      <w:r>
        <w:t xml:space="preserve">  Severity</w:t>
      </w:r>
      <w:r w:rsidRPr="00FA3252">
        <w:t>:</w:t>
      </w:r>
      <w:r>
        <w:rPr>
          <w:b/>
          <w:bCs/>
          <w:sz w:val="28"/>
          <w:szCs w:val="28"/>
        </w:rPr>
        <w:t xml:space="preserve"> </w:t>
      </w:r>
      <w:r>
        <w:t>Medium</w:t>
      </w:r>
      <w:r w:rsidRPr="002D609E">
        <w:t>.</w:t>
      </w:r>
    </w:p>
    <w:p w14:paraId="3CEA3CAB" w14:textId="77777777" w:rsidR="00C70F17" w:rsidRPr="0075027F" w:rsidRDefault="00C70F17" w:rsidP="00C70F17">
      <w:pPr>
        <w:jc w:val="right"/>
        <w:rPr>
          <w:b/>
          <w:bCs/>
          <w:sz w:val="28"/>
          <w:szCs w:val="28"/>
        </w:rPr>
      </w:pPr>
      <w:r w:rsidRPr="002D609E">
        <w:rPr>
          <w:b/>
          <w:bCs/>
          <w:sz w:val="28"/>
          <w:szCs w:val="28"/>
        </w:rPr>
        <w:t>Environment:</w:t>
      </w:r>
    </w:p>
    <w:p w14:paraId="012651CE" w14:textId="77777777" w:rsidR="0068305C" w:rsidRPr="007B40D4" w:rsidRDefault="00C70F17" w:rsidP="0068305C">
      <w:pPr>
        <w:jc w:val="right"/>
      </w:pPr>
      <w:r>
        <w:rPr>
          <w:b/>
          <w:bCs/>
          <w:sz w:val="28"/>
          <w:szCs w:val="28"/>
        </w:rPr>
        <w:t xml:space="preserve">   </w:t>
      </w:r>
      <w:r w:rsidR="0068305C" w:rsidRPr="007F7085">
        <w:rPr>
          <w:rStyle w:val="Hyperlink"/>
          <w:rFonts w:asciiTheme="majorBidi" w:eastAsia="Calibri" w:hAnsiTheme="majorBidi" w:cstheme="majorBidi"/>
          <w:kern w:val="0"/>
          <w:sz w:val="24"/>
          <w:szCs w:val="24"/>
          <w14:ligatures w14:val="none"/>
        </w:rPr>
        <w:t>https://test-project-c6cd7.web.app/home</w:t>
      </w:r>
    </w:p>
    <w:p w14:paraId="361CEB9B" w14:textId="77777777" w:rsidR="0068305C" w:rsidRDefault="0068305C" w:rsidP="0068305C">
      <w:pPr>
        <w:ind w:left="2160"/>
        <w:jc w:val="right"/>
      </w:pPr>
      <w:r>
        <w:rPr>
          <w:b/>
          <w:bCs/>
          <w:sz w:val="28"/>
          <w:szCs w:val="28"/>
        </w:rPr>
        <w:t xml:space="preserve">   </w:t>
      </w:r>
      <w:r w:rsidRPr="00B02B07">
        <w:t xml:space="preserve">web browser (Google </w:t>
      </w:r>
      <w:r>
        <w:t>Chrome</w:t>
      </w:r>
      <w:r w:rsidRPr="00B02B07">
        <w:t>, Microsoft Edge)</w:t>
      </w:r>
      <w:r>
        <w:t>.</w:t>
      </w:r>
    </w:p>
    <w:p w14:paraId="0E8773C0" w14:textId="77777777" w:rsidR="00C70F17" w:rsidRDefault="0068305C" w:rsidP="0068305C">
      <w:pPr>
        <w:ind w:left="2160"/>
        <w:jc w:val="right"/>
      </w:pPr>
      <w:r>
        <w:t xml:space="preserve">    Mobile (iPhone, Android).</w:t>
      </w:r>
    </w:p>
    <w:p w14:paraId="7D7054E7" w14:textId="77777777" w:rsidR="00C70F17" w:rsidRDefault="00C70F17" w:rsidP="00C70F17">
      <w:pPr>
        <w:jc w:val="right"/>
        <w:rPr>
          <w:b/>
          <w:bCs/>
          <w:sz w:val="28"/>
          <w:szCs w:val="28"/>
          <w:rtl/>
        </w:rPr>
      </w:pPr>
      <w:r w:rsidRPr="0075027F">
        <w:rPr>
          <w:b/>
          <w:bCs/>
          <w:sz w:val="28"/>
          <w:szCs w:val="28"/>
        </w:rPr>
        <w:t>Expected Result:</w:t>
      </w:r>
    </w:p>
    <w:p w14:paraId="59761F0C" w14:textId="3D71E569" w:rsidR="00C70F17" w:rsidRDefault="00C70F17" w:rsidP="00C70F17">
      <w:pPr>
        <w:jc w:val="right"/>
      </w:pPr>
      <w:r>
        <w:t xml:space="preserve">    </w:t>
      </w:r>
      <w:r w:rsidRPr="0016278B">
        <w:t xml:space="preserve">When the user </w:t>
      </w:r>
      <w:r>
        <w:t xml:space="preserve">opens the POS software </w:t>
      </w:r>
      <w:r w:rsidR="003D0EB6">
        <w:t xml:space="preserve">and moves to the category page, all categories which </w:t>
      </w:r>
      <w:r w:rsidR="00172C42">
        <w:t>are</w:t>
      </w:r>
      <w:r w:rsidR="003D0EB6">
        <w:t xml:space="preserve"> </w:t>
      </w:r>
      <w:r w:rsidR="00172C42">
        <w:t xml:space="preserve">shown on the home page </w:t>
      </w:r>
      <w:r w:rsidR="003D0EB6">
        <w:t xml:space="preserve">should be visible on the displayed page or subsequent page.  </w:t>
      </w:r>
    </w:p>
    <w:p w14:paraId="557AC57C" w14:textId="77777777" w:rsidR="00D26065" w:rsidRPr="0057634B" w:rsidRDefault="00D26065" w:rsidP="00C70F17">
      <w:pPr>
        <w:jc w:val="right"/>
        <w:rPr>
          <w:rtl/>
          <w:lang w:val="en-AE"/>
        </w:rPr>
      </w:pPr>
    </w:p>
    <w:p w14:paraId="2391F663" w14:textId="77777777" w:rsidR="00C70F17" w:rsidRDefault="00C70F17" w:rsidP="00C70F17">
      <w:pPr>
        <w:jc w:val="right"/>
        <w:rPr>
          <w:b/>
          <w:bCs/>
          <w:sz w:val="28"/>
          <w:szCs w:val="28"/>
        </w:rPr>
      </w:pPr>
      <w:r w:rsidRPr="0057634B">
        <w:rPr>
          <w:b/>
          <w:bCs/>
          <w:sz w:val="28"/>
          <w:szCs w:val="28"/>
        </w:rPr>
        <w:lastRenderedPageBreak/>
        <w:t>Actual Result</w:t>
      </w:r>
      <w:r>
        <w:rPr>
          <w:b/>
          <w:bCs/>
          <w:sz w:val="28"/>
          <w:szCs w:val="28"/>
        </w:rPr>
        <w:t>:</w:t>
      </w:r>
    </w:p>
    <w:p w14:paraId="31A60470" w14:textId="77777777" w:rsidR="00172C42" w:rsidRDefault="00172C42" w:rsidP="00C70F17">
      <w:pPr>
        <w:jc w:val="right"/>
        <w:rPr>
          <w:b/>
          <w:bCs/>
          <w:sz w:val="28"/>
          <w:szCs w:val="28"/>
        </w:rPr>
      </w:pPr>
      <w:r>
        <w:rPr>
          <w:b/>
          <w:bCs/>
          <w:sz w:val="28"/>
          <w:szCs w:val="28"/>
        </w:rPr>
        <w:t xml:space="preserve">  </w:t>
      </w:r>
      <w:r>
        <w:t xml:space="preserve">The categories which are shown on the home page does not visible on the displayed page or subsequent page on the category grid.  </w:t>
      </w:r>
    </w:p>
    <w:p w14:paraId="63B6C548" w14:textId="61F705CE" w:rsidR="005C0D58" w:rsidRDefault="00C70F17" w:rsidP="00D26065">
      <w:pPr>
        <w:jc w:val="right"/>
        <w:rPr>
          <w:b/>
          <w:bCs/>
          <w:sz w:val="28"/>
          <w:szCs w:val="28"/>
        </w:rPr>
      </w:pPr>
      <w:r w:rsidRPr="00CC5DA5">
        <w:rPr>
          <w:b/>
          <w:bCs/>
          <w:sz w:val="28"/>
          <w:szCs w:val="28"/>
        </w:rPr>
        <w:t xml:space="preserve">Attachment: </w:t>
      </w:r>
    </w:p>
    <w:p w14:paraId="5CA68EEB" w14:textId="61183C53" w:rsidR="00D26065" w:rsidRPr="005C0D58" w:rsidRDefault="00D26065" w:rsidP="00D26065">
      <w:pPr>
        <w:jc w:val="right"/>
        <w:rPr>
          <w:b/>
          <w:bCs/>
          <w:sz w:val="28"/>
          <w:szCs w:val="28"/>
          <w:lang w:val="en-AE"/>
        </w:rPr>
      </w:pPr>
      <w:r>
        <w:rPr>
          <w:b/>
          <w:bCs/>
          <w:sz w:val="28"/>
          <w:szCs w:val="28"/>
          <w:rtl/>
          <w:lang w:val="en-AE"/>
        </w:rPr>
        <w:object w:dxaOrig="1440" w:dyaOrig="1440" w14:anchorId="478BEFBB">
          <v:shape id="_x0000_i1162" type="#_x0000_t75" style="width:102.6pt;height:100.8pt" o:ole="">
            <v:imagedata r:id="rId10" o:title=""/>
          </v:shape>
          <w:control r:id="rId16" w:name="WindowsMediaPlayer5" w:shapeid="_x0000_i1162"/>
        </w:object>
      </w:r>
    </w:p>
    <w:p w14:paraId="1C4F5990" w14:textId="77777777" w:rsidR="008C68CC" w:rsidRDefault="008C68CC" w:rsidP="00D26065"/>
    <w:p w14:paraId="2B2BADCC" w14:textId="77777777" w:rsidR="00172C42" w:rsidRDefault="00172C42" w:rsidP="00172C42">
      <w:pPr>
        <w:jc w:val="right"/>
        <w:rPr>
          <w:b/>
          <w:bCs/>
          <w:sz w:val="28"/>
          <w:szCs w:val="28"/>
          <w:rtl/>
          <w:lang w:val="en-AE"/>
        </w:rPr>
      </w:pPr>
      <w:r w:rsidRPr="005C0D58">
        <w:rPr>
          <w:b/>
          <w:bCs/>
          <w:sz w:val="28"/>
          <w:szCs w:val="28"/>
        </w:rPr>
        <w:t xml:space="preserve">Bug </w:t>
      </w:r>
      <w:r w:rsidRPr="005C0D58">
        <w:rPr>
          <w:b/>
          <w:bCs/>
          <w:sz w:val="28"/>
          <w:szCs w:val="28"/>
          <w:lang w:val="en-AE"/>
        </w:rPr>
        <w:t>Id:</w:t>
      </w:r>
    </w:p>
    <w:p w14:paraId="45B745B3" w14:textId="77777777" w:rsidR="00172C42" w:rsidRDefault="00172C42" w:rsidP="00172C42">
      <w:pPr>
        <w:jc w:val="right"/>
        <w:rPr>
          <w:rtl/>
        </w:rPr>
      </w:pPr>
      <w:r>
        <w:t xml:space="preserve">  </w:t>
      </w:r>
      <w:r w:rsidR="002F3722">
        <w:t>P</w:t>
      </w:r>
      <w:r w:rsidR="009948D1">
        <w:t>OS</w:t>
      </w:r>
      <w:r w:rsidR="002F3722">
        <w:t>_product grid.</w:t>
      </w:r>
    </w:p>
    <w:p w14:paraId="22F9AEA8" w14:textId="77777777" w:rsidR="00172C42" w:rsidRDefault="00172C42" w:rsidP="00172C42">
      <w:pPr>
        <w:jc w:val="right"/>
        <w:rPr>
          <w:b/>
          <w:bCs/>
          <w:sz w:val="28"/>
          <w:szCs w:val="28"/>
        </w:rPr>
      </w:pPr>
      <w:r w:rsidRPr="00303D83">
        <w:rPr>
          <w:b/>
          <w:bCs/>
          <w:sz w:val="28"/>
          <w:szCs w:val="28"/>
        </w:rPr>
        <w:t>Description:</w:t>
      </w:r>
    </w:p>
    <w:p w14:paraId="5FAE3992" w14:textId="77777777" w:rsidR="00172C42" w:rsidRPr="00C50D96" w:rsidRDefault="00172C42" w:rsidP="00172C42">
      <w:pPr>
        <w:jc w:val="right"/>
      </w:pPr>
      <w:r w:rsidRPr="0016278B">
        <w:t>When the user</w:t>
      </w:r>
      <w:r w:rsidR="00C50D96">
        <w:t xml:space="preserve"> needs to</w:t>
      </w:r>
      <w:r w:rsidR="002F3722">
        <w:t xml:space="preserve"> add a product to the cart there is an equal icon appears and</w:t>
      </w:r>
      <w:r w:rsidR="002F3722">
        <w:rPr>
          <w:lang w:val="en-AE"/>
        </w:rPr>
        <w:t xml:space="preserve"> hides the price. </w:t>
      </w:r>
      <w:r w:rsidR="002F3722">
        <w:t xml:space="preserve">  </w:t>
      </w:r>
      <w:r w:rsidR="00C50D96">
        <w:t xml:space="preserve">  </w:t>
      </w:r>
    </w:p>
    <w:p w14:paraId="39E38E60" w14:textId="77777777" w:rsidR="00172C42" w:rsidRDefault="00172C42" w:rsidP="00172C42">
      <w:pPr>
        <w:jc w:val="right"/>
        <w:rPr>
          <w:b/>
          <w:bCs/>
          <w:sz w:val="28"/>
          <w:szCs w:val="28"/>
        </w:rPr>
      </w:pPr>
      <w:r w:rsidRPr="00B02B07">
        <w:rPr>
          <w:b/>
          <w:bCs/>
          <w:sz w:val="28"/>
          <w:szCs w:val="28"/>
        </w:rPr>
        <w:t>Steps to reproduce:</w:t>
      </w:r>
    </w:p>
    <w:p w14:paraId="69D9C7C6" w14:textId="77777777" w:rsidR="002F3722" w:rsidRDefault="002F3722" w:rsidP="002F3722">
      <w:pPr>
        <w:jc w:val="right"/>
      </w:pPr>
      <w:r w:rsidRPr="0085230A">
        <w:t xml:space="preserve">1. </w:t>
      </w:r>
      <w:r w:rsidRPr="00B02B07">
        <w:t xml:space="preserve">Open </w:t>
      </w:r>
      <w:r>
        <w:t>the POS store software.</w:t>
      </w:r>
    </w:p>
    <w:p w14:paraId="62D1DB08" w14:textId="77777777" w:rsidR="007B40D4" w:rsidRDefault="007B40D4" w:rsidP="007B40D4">
      <w:pPr>
        <w:jc w:val="right"/>
      </w:pPr>
      <w:r>
        <w:t>2.</w:t>
      </w:r>
      <w:r w:rsidRPr="0085230A">
        <w:t xml:space="preserve"> </w:t>
      </w:r>
      <w:r>
        <w:t>Add a cart.</w:t>
      </w:r>
    </w:p>
    <w:p w14:paraId="27CCB586" w14:textId="77777777" w:rsidR="007B40D4" w:rsidRDefault="007B40D4" w:rsidP="007B40D4">
      <w:pPr>
        <w:jc w:val="right"/>
        <w:rPr>
          <w:rtl/>
        </w:rPr>
      </w:pPr>
      <w:r>
        <w:rPr>
          <w:lang w:val="en-AE"/>
        </w:rPr>
        <w:t>3. Choose a product to add to the cart</w:t>
      </w:r>
      <w:r>
        <w:t>.</w:t>
      </w:r>
    </w:p>
    <w:p w14:paraId="735C9391" w14:textId="77777777" w:rsidR="007B40D4" w:rsidRDefault="007B40D4" w:rsidP="007B40D4">
      <w:pPr>
        <w:jc w:val="right"/>
        <w:rPr>
          <w:b/>
          <w:bCs/>
          <w:sz w:val="28"/>
          <w:szCs w:val="28"/>
          <w:rtl/>
        </w:rPr>
      </w:pPr>
      <w:r>
        <w:rPr>
          <w:lang w:val="en-AE"/>
        </w:rPr>
        <w:t>4. Observe that if you hover the product's price equals icon appears and if you click it will add to the cart.</w:t>
      </w:r>
    </w:p>
    <w:p w14:paraId="4196233A" w14:textId="77777777" w:rsidR="00172C42" w:rsidRDefault="00172C42" w:rsidP="007B40D4">
      <w:pPr>
        <w:jc w:val="right"/>
        <w:rPr>
          <w:b/>
          <w:bCs/>
          <w:sz w:val="28"/>
          <w:szCs w:val="28"/>
        </w:rPr>
      </w:pPr>
      <w:r w:rsidRPr="002D609E">
        <w:rPr>
          <w:b/>
          <w:bCs/>
          <w:sz w:val="28"/>
          <w:szCs w:val="28"/>
        </w:rPr>
        <w:t>Priority</w:t>
      </w:r>
      <w:r>
        <w:rPr>
          <w:b/>
          <w:bCs/>
          <w:sz w:val="28"/>
          <w:szCs w:val="28"/>
        </w:rPr>
        <w:t xml:space="preserve"> / Severity</w:t>
      </w:r>
      <w:r w:rsidRPr="002D609E">
        <w:rPr>
          <w:b/>
          <w:bCs/>
          <w:sz w:val="28"/>
          <w:szCs w:val="28"/>
        </w:rPr>
        <w:t>:</w:t>
      </w:r>
    </w:p>
    <w:p w14:paraId="37D24428" w14:textId="77777777" w:rsidR="00172C42" w:rsidRDefault="00172C42" w:rsidP="00172C42">
      <w:pPr>
        <w:jc w:val="right"/>
      </w:pPr>
      <w:r>
        <w:rPr>
          <w:b/>
          <w:bCs/>
          <w:sz w:val="28"/>
          <w:szCs w:val="28"/>
        </w:rPr>
        <w:t xml:space="preserve">  </w:t>
      </w:r>
      <w:r w:rsidRPr="00FA3252">
        <w:t>Priority:</w:t>
      </w:r>
      <w:r w:rsidR="007B40D4">
        <w:t xml:space="preserve"> Low</w:t>
      </w:r>
      <w:r w:rsidRPr="002D609E">
        <w:t>.</w:t>
      </w:r>
    </w:p>
    <w:p w14:paraId="188D9570" w14:textId="77777777" w:rsidR="00172C42" w:rsidRDefault="00172C42" w:rsidP="00172C42">
      <w:pPr>
        <w:jc w:val="right"/>
        <w:rPr>
          <w:rtl/>
        </w:rPr>
      </w:pPr>
      <w:r>
        <w:t xml:space="preserve">  Severity</w:t>
      </w:r>
      <w:r w:rsidRPr="00FA3252">
        <w:t>:</w:t>
      </w:r>
      <w:r w:rsidR="007B40D4">
        <w:t xml:space="preserve"> Minor</w:t>
      </w:r>
      <w:r w:rsidRPr="002D609E">
        <w:t>.</w:t>
      </w:r>
    </w:p>
    <w:p w14:paraId="0AAABA8A" w14:textId="77777777" w:rsidR="00172C42" w:rsidRDefault="00172C42" w:rsidP="00172C42">
      <w:pPr>
        <w:jc w:val="right"/>
        <w:rPr>
          <w:b/>
          <w:bCs/>
          <w:sz w:val="28"/>
          <w:szCs w:val="28"/>
        </w:rPr>
      </w:pPr>
      <w:r w:rsidRPr="002D609E">
        <w:rPr>
          <w:b/>
          <w:bCs/>
          <w:sz w:val="28"/>
          <w:szCs w:val="28"/>
        </w:rPr>
        <w:t>Environment:</w:t>
      </w:r>
    </w:p>
    <w:p w14:paraId="52C2F33C" w14:textId="77777777" w:rsidR="0068305C" w:rsidRPr="007B40D4" w:rsidRDefault="007B40D4" w:rsidP="0068305C">
      <w:pPr>
        <w:jc w:val="right"/>
      </w:pPr>
      <w:r w:rsidRPr="007B40D4">
        <w:t xml:space="preserve">   </w:t>
      </w:r>
      <w:r w:rsidR="0068305C">
        <w:rPr>
          <w:rFonts w:hint="cs"/>
          <w:rtl/>
        </w:rPr>
        <w:t xml:space="preserve">  </w:t>
      </w:r>
      <w:r w:rsidR="0068305C">
        <w:t xml:space="preserve">  </w:t>
      </w:r>
      <w:r w:rsidR="0068305C">
        <w:rPr>
          <w:b/>
          <w:bCs/>
          <w:sz w:val="28"/>
          <w:szCs w:val="28"/>
        </w:rPr>
        <w:t xml:space="preserve"> </w:t>
      </w:r>
      <w:r w:rsidR="0068305C" w:rsidRPr="007B40D4">
        <w:t xml:space="preserve">  </w:t>
      </w:r>
      <w:r w:rsidR="0068305C" w:rsidRPr="007F7085">
        <w:rPr>
          <w:rStyle w:val="Hyperlink"/>
          <w:rFonts w:asciiTheme="majorBidi" w:eastAsia="Calibri" w:hAnsiTheme="majorBidi" w:cstheme="majorBidi"/>
          <w:kern w:val="0"/>
          <w:sz w:val="24"/>
          <w:szCs w:val="24"/>
          <w14:ligatures w14:val="none"/>
        </w:rPr>
        <w:t>https://test-project-c6cd7.web.app/home</w:t>
      </w:r>
    </w:p>
    <w:p w14:paraId="1BFA19FE" w14:textId="77777777" w:rsidR="0068305C" w:rsidRDefault="0068305C" w:rsidP="0068305C">
      <w:pPr>
        <w:ind w:left="2160"/>
        <w:jc w:val="right"/>
      </w:pPr>
      <w:r>
        <w:rPr>
          <w:b/>
          <w:bCs/>
          <w:sz w:val="28"/>
          <w:szCs w:val="28"/>
        </w:rPr>
        <w:t xml:space="preserve">   </w:t>
      </w:r>
      <w:r w:rsidRPr="00B02B07">
        <w:t xml:space="preserve">web browser (Google </w:t>
      </w:r>
      <w:r>
        <w:t>Chrome</w:t>
      </w:r>
      <w:r w:rsidRPr="00B02B07">
        <w:t>, Microsoft Edge)</w:t>
      </w:r>
      <w:r>
        <w:t>.</w:t>
      </w:r>
    </w:p>
    <w:p w14:paraId="64C3ECE7" w14:textId="77777777" w:rsidR="00172C42" w:rsidRDefault="0068305C" w:rsidP="0068305C">
      <w:pPr>
        <w:jc w:val="right"/>
      </w:pPr>
      <w:r>
        <w:t xml:space="preserve">    Mobile (iPhone, Android).</w:t>
      </w:r>
    </w:p>
    <w:p w14:paraId="4B644CA2" w14:textId="77777777" w:rsidR="00172C42" w:rsidRDefault="00172C42" w:rsidP="00172C42">
      <w:pPr>
        <w:jc w:val="right"/>
        <w:rPr>
          <w:b/>
          <w:bCs/>
          <w:sz w:val="28"/>
          <w:szCs w:val="28"/>
        </w:rPr>
      </w:pPr>
      <w:r w:rsidRPr="0075027F">
        <w:rPr>
          <w:b/>
          <w:bCs/>
          <w:sz w:val="28"/>
          <w:szCs w:val="28"/>
        </w:rPr>
        <w:t>Expected Result:</w:t>
      </w:r>
    </w:p>
    <w:p w14:paraId="61DCC036" w14:textId="77777777" w:rsidR="007B40D4" w:rsidRPr="007B40D4" w:rsidRDefault="007B40D4" w:rsidP="00172C42">
      <w:pPr>
        <w:jc w:val="right"/>
      </w:pPr>
      <w:r w:rsidRPr="007B40D4">
        <w:t xml:space="preserve">When the user clicks on the product on </w:t>
      </w:r>
      <w:r>
        <w:t xml:space="preserve">the </w:t>
      </w:r>
      <w:r w:rsidRPr="007B40D4">
        <w:t>POS page it Should</w:t>
      </w:r>
      <w:r>
        <w:t xml:space="preserve"> select to be in the cart.</w:t>
      </w:r>
      <w:r w:rsidRPr="007B40D4">
        <w:t xml:space="preserve"> </w:t>
      </w:r>
    </w:p>
    <w:p w14:paraId="6CC6BDE4" w14:textId="77777777" w:rsidR="00172C42" w:rsidRDefault="00172C42" w:rsidP="00172C42">
      <w:pPr>
        <w:jc w:val="right"/>
      </w:pPr>
      <w:r>
        <w:t xml:space="preserve">    </w:t>
      </w:r>
    </w:p>
    <w:p w14:paraId="1F6FD1B6" w14:textId="77777777" w:rsidR="009948D1" w:rsidRPr="0057634B" w:rsidRDefault="009948D1" w:rsidP="00172C42">
      <w:pPr>
        <w:jc w:val="right"/>
        <w:rPr>
          <w:rtl/>
          <w:lang w:val="en-AE"/>
        </w:rPr>
      </w:pPr>
    </w:p>
    <w:p w14:paraId="1FCCEC97" w14:textId="77777777" w:rsidR="00172C42" w:rsidRDefault="00172C42" w:rsidP="00172C42">
      <w:pPr>
        <w:jc w:val="right"/>
        <w:rPr>
          <w:b/>
          <w:bCs/>
          <w:sz w:val="28"/>
          <w:szCs w:val="28"/>
          <w:rtl/>
        </w:rPr>
      </w:pPr>
      <w:r w:rsidRPr="0057634B">
        <w:rPr>
          <w:b/>
          <w:bCs/>
          <w:sz w:val="28"/>
          <w:szCs w:val="28"/>
        </w:rPr>
        <w:t>Actual Result</w:t>
      </w:r>
      <w:r>
        <w:rPr>
          <w:b/>
          <w:bCs/>
          <w:sz w:val="28"/>
          <w:szCs w:val="28"/>
        </w:rPr>
        <w:t>:</w:t>
      </w:r>
    </w:p>
    <w:p w14:paraId="139D1C8C" w14:textId="77777777" w:rsidR="007B40D4" w:rsidRPr="009948D1" w:rsidRDefault="007B40D4" w:rsidP="00172C42">
      <w:pPr>
        <w:jc w:val="right"/>
      </w:pPr>
      <w:r w:rsidRPr="009948D1">
        <w:t xml:space="preserve">The user can add </w:t>
      </w:r>
      <w:r w:rsidR="009948D1" w:rsidRPr="009948D1">
        <w:t xml:space="preserve">a </w:t>
      </w:r>
      <w:r w:rsidRPr="009948D1">
        <w:t xml:space="preserve">product </w:t>
      </w:r>
      <w:r w:rsidR="009948D1" w:rsidRPr="009948D1">
        <w:t>to the cart only when clicking on the equal icon that appears where the price is</w:t>
      </w:r>
      <w:r w:rsidR="009948D1">
        <w:t>.</w:t>
      </w:r>
      <w:r w:rsidR="009948D1" w:rsidRPr="009948D1">
        <w:t xml:space="preserve"> </w:t>
      </w:r>
    </w:p>
    <w:p w14:paraId="0D5CE979" w14:textId="77777777" w:rsidR="00172C42" w:rsidRDefault="00172C42" w:rsidP="00172C42">
      <w:pPr>
        <w:jc w:val="right"/>
        <w:rPr>
          <w:b/>
          <w:bCs/>
          <w:sz w:val="28"/>
          <w:szCs w:val="28"/>
        </w:rPr>
      </w:pPr>
      <w:r>
        <w:t xml:space="preserve">  </w:t>
      </w:r>
    </w:p>
    <w:p w14:paraId="40758CCA" w14:textId="1F82B902" w:rsidR="009948D1" w:rsidRDefault="00172C42" w:rsidP="009948D1">
      <w:pPr>
        <w:jc w:val="right"/>
        <w:rPr>
          <w:b/>
          <w:bCs/>
          <w:sz w:val="28"/>
          <w:szCs w:val="28"/>
        </w:rPr>
      </w:pPr>
      <w:r w:rsidRPr="00CC5DA5">
        <w:rPr>
          <w:b/>
          <w:bCs/>
          <w:sz w:val="28"/>
          <w:szCs w:val="28"/>
        </w:rPr>
        <w:t>Attachment:</w:t>
      </w:r>
    </w:p>
    <w:p w14:paraId="75005232" w14:textId="691B4F1A" w:rsidR="00D26065" w:rsidRPr="009948D1" w:rsidRDefault="00D26065" w:rsidP="009948D1">
      <w:pPr>
        <w:jc w:val="right"/>
        <w:rPr>
          <w:b/>
          <w:bCs/>
          <w:sz w:val="28"/>
          <w:szCs w:val="28"/>
          <w:rtl/>
        </w:rPr>
      </w:pPr>
      <w:r>
        <w:rPr>
          <w:b/>
          <w:bCs/>
          <w:sz w:val="28"/>
          <w:szCs w:val="28"/>
          <w:rtl/>
        </w:rPr>
        <w:object w:dxaOrig="1440" w:dyaOrig="1440" w14:anchorId="3360F7F9">
          <v:shape id="_x0000_i1170" type="#_x0000_t75" style="width:102.6pt;height:100.8pt" o:ole="">
            <v:imagedata r:id="rId10" o:title=""/>
          </v:shape>
          <w:control r:id="rId17" w:name="WindowsMediaPlayer6" w:shapeid="_x0000_i1170"/>
        </w:object>
      </w:r>
    </w:p>
    <w:p w14:paraId="5CE4ADA0" w14:textId="77777777" w:rsidR="009948D1" w:rsidRDefault="009948D1" w:rsidP="009948D1">
      <w:pPr>
        <w:rPr>
          <w:rtl/>
        </w:rPr>
      </w:pPr>
    </w:p>
    <w:p w14:paraId="4BE5B355" w14:textId="77777777" w:rsidR="009948D1" w:rsidRDefault="009948D1" w:rsidP="009948D1">
      <w:pPr>
        <w:jc w:val="right"/>
        <w:rPr>
          <w:b/>
          <w:bCs/>
          <w:sz w:val="28"/>
          <w:szCs w:val="28"/>
          <w:lang w:val="en-AE"/>
        </w:rPr>
      </w:pPr>
      <w:r w:rsidRPr="005C0D58">
        <w:rPr>
          <w:b/>
          <w:bCs/>
          <w:sz w:val="28"/>
          <w:szCs w:val="28"/>
        </w:rPr>
        <w:t xml:space="preserve">Bug </w:t>
      </w:r>
      <w:r w:rsidRPr="005C0D58">
        <w:rPr>
          <w:b/>
          <w:bCs/>
          <w:sz w:val="28"/>
          <w:szCs w:val="28"/>
          <w:lang w:val="en-AE"/>
        </w:rPr>
        <w:t>Id:</w:t>
      </w:r>
    </w:p>
    <w:p w14:paraId="461DA669" w14:textId="77777777" w:rsidR="009948D1" w:rsidRDefault="009948D1" w:rsidP="009948D1">
      <w:pPr>
        <w:jc w:val="right"/>
        <w:rPr>
          <w:rtl/>
        </w:rPr>
      </w:pPr>
      <w:r>
        <w:t xml:space="preserve">  Product_Add product.</w:t>
      </w:r>
    </w:p>
    <w:p w14:paraId="7A85DE83" w14:textId="77777777" w:rsidR="009948D1" w:rsidRDefault="009948D1" w:rsidP="009948D1">
      <w:pPr>
        <w:jc w:val="right"/>
        <w:rPr>
          <w:b/>
          <w:bCs/>
          <w:sz w:val="28"/>
          <w:szCs w:val="28"/>
        </w:rPr>
      </w:pPr>
      <w:r w:rsidRPr="00303D83">
        <w:rPr>
          <w:b/>
          <w:bCs/>
          <w:sz w:val="28"/>
          <w:szCs w:val="28"/>
        </w:rPr>
        <w:t>Description:</w:t>
      </w:r>
    </w:p>
    <w:p w14:paraId="7CB635A8" w14:textId="64EFAFC4" w:rsidR="009948D1" w:rsidRPr="009948D1" w:rsidRDefault="009948D1" w:rsidP="009948D1">
      <w:pPr>
        <w:jc w:val="right"/>
        <w:rPr>
          <w:rtl/>
          <w:lang w:val="en-AE"/>
        </w:rPr>
      </w:pPr>
      <w:r w:rsidRPr="0016278B">
        <w:t>When the user</w:t>
      </w:r>
      <w:r>
        <w:t xml:space="preserve"> needs to add a product</w:t>
      </w:r>
      <w:r w:rsidR="002C01E6">
        <w:t xml:space="preserve"> </w:t>
      </w:r>
      <w:r w:rsidR="002C01E6">
        <w:rPr>
          <w:lang w:val="en-AE"/>
        </w:rPr>
        <w:t>to</w:t>
      </w:r>
      <w:r>
        <w:rPr>
          <w:lang w:val="en-AE"/>
        </w:rPr>
        <w:t xml:space="preserve"> </w:t>
      </w:r>
      <w:r w:rsidR="002C01E6">
        <w:rPr>
          <w:lang w:val="en-AE"/>
        </w:rPr>
        <w:t xml:space="preserve">the </w:t>
      </w:r>
      <w:r>
        <w:rPr>
          <w:lang w:val="en-AE"/>
        </w:rPr>
        <w:t xml:space="preserve">product grid when he </w:t>
      </w:r>
      <w:r w:rsidR="002C01E6">
        <w:rPr>
          <w:lang w:val="en-AE"/>
        </w:rPr>
        <w:t>needs</w:t>
      </w:r>
      <w:r>
        <w:rPr>
          <w:lang w:val="en-AE"/>
        </w:rPr>
        <w:t xml:space="preserve"> to fill price and</w:t>
      </w:r>
      <w:r w:rsidR="002C01E6">
        <w:rPr>
          <w:lang w:val="en-AE"/>
        </w:rPr>
        <w:t xml:space="preserve"> raw price fields the zero is still</w:t>
      </w:r>
      <w:r w:rsidR="00D26065">
        <w:rPr>
          <w:lang w:val="en-AE"/>
        </w:rPr>
        <w:t>,</w:t>
      </w:r>
      <w:r w:rsidR="002C01E6">
        <w:rPr>
          <w:lang w:val="en-AE"/>
        </w:rPr>
        <w:t xml:space="preserve"> and write a number beside it. </w:t>
      </w:r>
      <w:r>
        <w:rPr>
          <w:lang w:val="en-AE"/>
        </w:rPr>
        <w:t xml:space="preserve"> </w:t>
      </w:r>
    </w:p>
    <w:p w14:paraId="753567C9" w14:textId="77777777" w:rsidR="009948D1" w:rsidRDefault="009948D1" w:rsidP="009948D1">
      <w:pPr>
        <w:jc w:val="right"/>
        <w:rPr>
          <w:b/>
          <w:bCs/>
          <w:sz w:val="28"/>
          <w:szCs w:val="28"/>
          <w:rtl/>
        </w:rPr>
      </w:pPr>
      <w:r w:rsidRPr="00B02B07">
        <w:rPr>
          <w:b/>
          <w:bCs/>
          <w:sz w:val="28"/>
          <w:szCs w:val="28"/>
        </w:rPr>
        <w:t>Steps to reproduce:</w:t>
      </w:r>
    </w:p>
    <w:p w14:paraId="1CDB90AB" w14:textId="77777777" w:rsidR="009948D1" w:rsidRDefault="009948D1" w:rsidP="009948D1">
      <w:pPr>
        <w:jc w:val="right"/>
      </w:pPr>
      <w:r w:rsidRPr="0085230A">
        <w:t xml:space="preserve">1. </w:t>
      </w:r>
      <w:r w:rsidRPr="00B02B07">
        <w:t xml:space="preserve">Open </w:t>
      </w:r>
      <w:r>
        <w:t>the POS store software.</w:t>
      </w:r>
    </w:p>
    <w:p w14:paraId="2E49B355" w14:textId="77777777" w:rsidR="009948D1" w:rsidRDefault="009948D1" w:rsidP="009948D1">
      <w:pPr>
        <w:jc w:val="right"/>
      </w:pPr>
      <w:r>
        <w:t>2.</w:t>
      </w:r>
      <w:r w:rsidRPr="0085230A">
        <w:t xml:space="preserve"> </w:t>
      </w:r>
      <w:r w:rsidR="002C01E6">
        <w:t>Move to the product page</w:t>
      </w:r>
      <w:r>
        <w:t>.</w:t>
      </w:r>
    </w:p>
    <w:p w14:paraId="5C719B18" w14:textId="77777777" w:rsidR="009948D1" w:rsidRDefault="009948D1" w:rsidP="009948D1">
      <w:pPr>
        <w:jc w:val="right"/>
        <w:rPr>
          <w:rtl/>
        </w:rPr>
      </w:pPr>
      <w:r>
        <w:rPr>
          <w:lang w:val="en-AE"/>
        </w:rPr>
        <w:t xml:space="preserve">3. </w:t>
      </w:r>
      <w:r w:rsidR="002C01E6">
        <w:rPr>
          <w:lang w:val="en-AE"/>
        </w:rPr>
        <w:t>Try to add a product</w:t>
      </w:r>
      <w:r>
        <w:t>.</w:t>
      </w:r>
    </w:p>
    <w:p w14:paraId="0D57D20C" w14:textId="77777777" w:rsidR="009948D1" w:rsidRDefault="009948D1" w:rsidP="009948D1">
      <w:pPr>
        <w:jc w:val="right"/>
        <w:rPr>
          <w:b/>
          <w:bCs/>
          <w:sz w:val="28"/>
          <w:szCs w:val="28"/>
          <w:rtl/>
        </w:rPr>
      </w:pPr>
      <w:r>
        <w:rPr>
          <w:lang w:val="en-AE"/>
        </w:rPr>
        <w:t>4. Observe</w:t>
      </w:r>
      <w:r w:rsidR="002C01E6">
        <w:rPr>
          <w:lang w:val="en-AE"/>
        </w:rPr>
        <w:t xml:space="preserve"> when you enter the price and raw price fields</w:t>
      </w:r>
      <w:r>
        <w:rPr>
          <w:lang w:val="en-AE"/>
        </w:rPr>
        <w:t>.</w:t>
      </w:r>
    </w:p>
    <w:p w14:paraId="7D21C02A" w14:textId="77777777" w:rsidR="009948D1" w:rsidRDefault="009948D1" w:rsidP="009948D1">
      <w:pPr>
        <w:jc w:val="right"/>
        <w:rPr>
          <w:b/>
          <w:bCs/>
          <w:sz w:val="28"/>
          <w:szCs w:val="28"/>
        </w:rPr>
      </w:pPr>
      <w:r w:rsidRPr="002D609E">
        <w:rPr>
          <w:b/>
          <w:bCs/>
          <w:sz w:val="28"/>
          <w:szCs w:val="28"/>
        </w:rPr>
        <w:t>Priority</w:t>
      </w:r>
      <w:r>
        <w:rPr>
          <w:b/>
          <w:bCs/>
          <w:sz w:val="28"/>
          <w:szCs w:val="28"/>
        </w:rPr>
        <w:t xml:space="preserve"> / Severity</w:t>
      </w:r>
      <w:r w:rsidRPr="002D609E">
        <w:rPr>
          <w:b/>
          <w:bCs/>
          <w:sz w:val="28"/>
          <w:szCs w:val="28"/>
        </w:rPr>
        <w:t>:</w:t>
      </w:r>
    </w:p>
    <w:p w14:paraId="12D6191A" w14:textId="77777777" w:rsidR="009948D1" w:rsidRDefault="009948D1" w:rsidP="009948D1">
      <w:pPr>
        <w:jc w:val="right"/>
      </w:pPr>
      <w:r>
        <w:rPr>
          <w:b/>
          <w:bCs/>
          <w:sz w:val="28"/>
          <w:szCs w:val="28"/>
        </w:rPr>
        <w:t xml:space="preserve">  </w:t>
      </w:r>
      <w:r w:rsidRPr="00FA3252">
        <w:t>Priority:</w:t>
      </w:r>
      <w:r>
        <w:t xml:space="preserve"> Low</w:t>
      </w:r>
      <w:r w:rsidRPr="002D609E">
        <w:t>.</w:t>
      </w:r>
    </w:p>
    <w:p w14:paraId="6775D27E" w14:textId="5A36E1FF" w:rsidR="002C01E6" w:rsidRDefault="009948D1" w:rsidP="00D26065">
      <w:pPr>
        <w:jc w:val="right"/>
        <w:rPr>
          <w:rtl/>
        </w:rPr>
      </w:pPr>
      <w:r>
        <w:t xml:space="preserve">  Severity</w:t>
      </w:r>
      <w:r w:rsidRPr="00FA3252">
        <w:t>:</w:t>
      </w:r>
      <w:r>
        <w:t xml:space="preserve"> Minor</w:t>
      </w:r>
      <w:r w:rsidRPr="002D609E">
        <w:t>.</w:t>
      </w:r>
    </w:p>
    <w:p w14:paraId="2E1913B3" w14:textId="77777777" w:rsidR="009948D1" w:rsidRDefault="009948D1" w:rsidP="009948D1">
      <w:pPr>
        <w:jc w:val="right"/>
        <w:rPr>
          <w:b/>
          <w:bCs/>
          <w:sz w:val="28"/>
          <w:szCs w:val="28"/>
        </w:rPr>
      </w:pPr>
      <w:r w:rsidRPr="002D609E">
        <w:rPr>
          <w:b/>
          <w:bCs/>
          <w:sz w:val="28"/>
          <w:szCs w:val="28"/>
        </w:rPr>
        <w:t>Environment:</w:t>
      </w:r>
    </w:p>
    <w:p w14:paraId="13159166" w14:textId="77777777" w:rsidR="0068305C" w:rsidRPr="007B40D4" w:rsidRDefault="0068305C" w:rsidP="0068305C">
      <w:pPr>
        <w:jc w:val="right"/>
      </w:pPr>
      <w:r>
        <w:rPr>
          <w:b/>
          <w:bCs/>
          <w:sz w:val="28"/>
          <w:szCs w:val="28"/>
        </w:rPr>
        <w:t xml:space="preserve"> </w:t>
      </w:r>
      <w:r w:rsidRPr="007B40D4">
        <w:t xml:space="preserve">   </w:t>
      </w:r>
      <w:r w:rsidRPr="007F7085">
        <w:rPr>
          <w:rStyle w:val="Hyperlink"/>
          <w:rFonts w:asciiTheme="majorBidi" w:eastAsia="Calibri" w:hAnsiTheme="majorBidi" w:cstheme="majorBidi"/>
          <w:kern w:val="0"/>
          <w:sz w:val="24"/>
          <w:szCs w:val="24"/>
          <w14:ligatures w14:val="none"/>
        </w:rPr>
        <w:t>https://test-project-c6cd7.web.app/home</w:t>
      </w:r>
    </w:p>
    <w:p w14:paraId="3D77A197" w14:textId="77777777" w:rsidR="0068305C" w:rsidRDefault="0068305C" w:rsidP="0068305C">
      <w:pPr>
        <w:ind w:left="2160"/>
        <w:jc w:val="right"/>
      </w:pPr>
      <w:r>
        <w:rPr>
          <w:b/>
          <w:bCs/>
          <w:sz w:val="28"/>
          <w:szCs w:val="28"/>
        </w:rPr>
        <w:t xml:space="preserve">   </w:t>
      </w:r>
      <w:r w:rsidRPr="00B02B07">
        <w:t xml:space="preserve">web browser (Google </w:t>
      </w:r>
      <w:r>
        <w:t>Chrome</w:t>
      </w:r>
      <w:r w:rsidRPr="00B02B07">
        <w:t>, Microsoft Edge)</w:t>
      </w:r>
      <w:r>
        <w:t>.</w:t>
      </w:r>
    </w:p>
    <w:p w14:paraId="317EE5CA" w14:textId="0688CDC7" w:rsidR="0068305C" w:rsidRDefault="0068305C" w:rsidP="0068305C">
      <w:pPr>
        <w:jc w:val="right"/>
      </w:pPr>
      <w:r>
        <w:t xml:space="preserve">    Mobile (iPhone, Android).</w:t>
      </w:r>
    </w:p>
    <w:p w14:paraId="494B1279" w14:textId="77777777" w:rsidR="00D26065" w:rsidRDefault="00D26065" w:rsidP="0068305C">
      <w:pPr>
        <w:jc w:val="right"/>
        <w:rPr>
          <w:b/>
          <w:bCs/>
          <w:sz w:val="28"/>
          <w:szCs w:val="28"/>
        </w:rPr>
      </w:pPr>
    </w:p>
    <w:p w14:paraId="6C42383E" w14:textId="77777777" w:rsidR="009948D1" w:rsidRDefault="009948D1" w:rsidP="0068305C">
      <w:pPr>
        <w:jc w:val="right"/>
        <w:rPr>
          <w:b/>
          <w:bCs/>
          <w:sz w:val="28"/>
          <w:szCs w:val="28"/>
        </w:rPr>
      </w:pPr>
      <w:r w:rsidRPr="0075027F">
        <w:rPr>
          <w:b/>
          <w:bCs/>
          <w:sz w:val="28"/>
          <w:szCs w:val="28"/>
        </w:rPr>
        <w:lastRenderedPageBreak/>
        <w:t>Expected Result:</w:t>
      </w:r>
    </w:p>
    <w:p w14:paraId="437495C3" w14:textId="77777777" w:rsidR="009948D1" w:rsidRPr="002C01E6" w:rsidRDefault="002C01E6" w:rsidP="002C01E6">
      <w:pPr>
        <w:jc w:val="right"/>
        <w:rPr>
          <w:rtl/>
        </w:rPr>
      </w:pPr>
      <w:r w:rsidRPr="0016278B">
        <w:t>When the user</w:t>
      </w:r>
      <w:r>
        <w:t xml:space="preserve"> needs to add a product </w:t>
      </w:r>
      <w:r>
        <w:rPr>
          <w:lang w:val="en-AE"/>
        </w:rPr>
        <w:t>to the product grid, he needs to fill the price and raw price fields when he enters a number zero should be hidden.</w:t>
      </w:r>
    </w:p>
    <w:p w14:paraId="6AA241C3" w14:textId="77777777" w:rsidR="009948D1" w:rsidRDefault="009948D1" w:rsidP="009948D1">
      <w:pPr>
        <w:jc w:val="right"/>
        <w:rPr>
          <w:b/>
          <w:bCs/>
          <w:sz w:val="28"/>
          <w:szCs w:val="28"/>
          <w:rtl/>
        </w:rPr>
      </w:pPr>
      <w:r w:rsidRPr="0057634B">
        <w:rPr>
          <w:b/>
          <w:bCs/>
          <w:sz w:val="28"/>
          <w:szCs w:val="28"/>
        </w:rPr>
        <w:t>Actual Result</w:t>
      </w:r>
      <w:r>
        <w:rPr>
          <w:b/>
          <w:bCs/>
          <w:sz w:val="28"/>
          <w:szCs w:val="28"/>
        </w:rPr>
        <w:t>:</w:t>
      </w:r>
    </w:p>
    <w:p w14:paraId="3FDE59F0" w14:textId="2BB78614" w:rsidR="009948D1" w:rsidRPr="00187FE2" w:rsidRDefault="002C01E6" w:rsidP="00187FE2">
      <w:pPr>
        <w:jc w:val="right"/>
      </w:pPr>
      <w:r w:rsidRPr="0016278B">
        <w:t>When the user</w:t>
      </w:r>
      <w:r>
        <w:t xml:space="preserve"> needs to add a product </w:t>
      </w:r>
      <w:r>
        <w:rPr>
          <w:lang w:val="en-AE"/>
        </w:rPr>
        <w:t>to the product grid, he needs to fill the price and raw price fields when he enters a number the number written beside the zero.</w:t>
      </w:r>
    </w:p>
    <w:p w14:paraId="1B1D2165" w14:textId="3A9F6670" w:rsidR="002347D4" w:rsidRDefault="009948D1" w:rsidP="00D26065">
      <w:pPr>
        <w:jc w:val="right"/>
        <w:rPr>
          <w:b/>
          <w:bCs/>
          <w:sz w:val="28"/>
          <w:szCs w:val="28"/>
        </w:rPr>
      </w:pPr>
      <w:r w:rsidRPr="00CC5DA5">
        <w:rPr>
          <w:b/>
          <w:bCs/>
          <w:sz w:val="28"/>
          <w:szCs w:val="28"/>
        </w:rPr>
        <w:t>Attachment:</w:t>
      </w:r>
    </w:p>
    <w:p w14:paraId="1029A0DF" w14:textId="123C78FA" w:rsidR="00187FE2" w:rsidRDefault="00187FE2" w:rsidP="00D26065">
      <w:pPr>
        <w:jc w:val="right"/>
        <w:rPr>
          <w:rtl/>
        </w:rPr>
      </w:pPr>
      <w:r>
        <w:rPr>
          <w:rtl/>
        </w:rPr>
        <w:object w:dxaOrig="1440" w:dyaOrig="1440" w14:anchorId="16E79F1B">
          <v:shape id="_x0000_i1178" type="#_x0000_t75" style="width:102.6pt;height:100.8pt" o:ole="">
            <v:imagedata r:id="rId10" o:title=""/>
          </v:shape>
          <w:control r:id="rId18" w:name="WindowsMediaPlayer7" w:shapeid="_x0000_i1178"/>
        </w:object>
      </w:r>
    </w:p>
    <w:p w14:paraId="4796E18E" w14:textId="77777777" w:rsidR="002347D4" w:rsidRDefault="002347D4" w:rsidP="002347D4">
      <w:pPr>
        <w:jc w:val="right"/>
        <w:rPr>
          <w:rtl/>
        </w:rPr>
      </w:pPr>
    </w:p>
    <w:p w14:paraId="0257D177" w14:textId="77777777" w:rsidR="002347D4" w:rsidRPr="00674E68" w:rsidRDefault="002347D4" w:rsidP="002347D4">
      <w:pPr>
        <w:jc w:val="right"/>
        <w:rPr>
          <w:b/>
          <w:bCs/>
          <w:sz w:val="28"/>
          <w:szCs w:val="28"/>
          <w:rtl/>
        </w:rPr>
      </w:pPr>
      <w:r w:rsidRPr="005C0D58">
        <w:rPr>
          <w:b/>
          <w:bCs/>
          <w:sz w:val="28"/>
          <w:szCs w:val="28"/>
        </w:rPr>
        <w:t xml:space="preserve">Bug </w:t>
      </w:r>
      <w:r w:rsidRPr="005C0D58">
        <w:rPr>
          <w:b/>
          <w:bCs/>
          <w:sz w:val="28"/>
          <w:szCs w:val="28"/>
          <w:lang w:val="en-AE"/>
        </w:rPr>
        <w:t>Id:</w:t>
      </w:r>
    </w:p>
    <w:p w14:paraId="7E0B83A4" w14:textId="77777777" w:rsidR="002347D4" w:rsidRDefault="002347D4" w:rsidP="002347D4">
      <w:pPr>
        <w:jc w:val="right"/>
        <w:rPr>
          <w:rtl/>
        </w:rPr>
      </w:pPr>
      <w:r>
        <w:t xml:space="preserve">  POS_edit category.</w:t>
      </w:r>
    </w:p>
    <w:p w14:paraId="1AC61A60" w14:textId="77777777" w:rsidR="002347D4" w:rsidRDefault="002347D4" w:rsidP="002347D4">
      <w:pPr>
        <w:jc w:val="right"/>
        <w:rPr>
          <w:b/>
          <w:bCs/>
          <w:sz w:val="28"/>
          <w:szCs w:val="28"/>
        </w:rPr>
      </w:pPr>
      <w:r w:rsidRPr="00303D83">
        <w:rPr>
          <w:b/>
          <w:bCs/>
          <w:sz w:val="28"/>
          <w:szCs w:val="28"/>
        </w:rPr>
        <w:t>Description:</w:t>
      </w:r>
    </w:p>
    <w:p w14:paraId="3CEE9FBB" w14:textId="7880B7D1" w:rsidR="002347D4" w:rsidRDefault="002347D4" w:rsidP="002347D4">
      <w:pPr>
        <w:jc w:val="right"/>
        <w:rPr>
          <w:rtl/>
        </w:rPr>
      </w:pPr>
      <w:r w:rsidRPr="0016278B">
        <w:t xml:space="preserve">When the user </w:t>
      </w:r>
      <w:r>
        <w:t xml:space="preserve">attempts to edit a category name </w:t>
      </w:r>
      <w:r w:rsidR="00187FE2">
        <w:t>the system</w:t>
      </w:r>
      <w:r>
        <w:t xml:space="preserve"> does not modify </w:t>
      </w:r>
      <w:r w:rsidR="00187FE2">
        <w:t xml:space="preserve">it </w:t>
      </w:r>
      <w:r>
        <w:t xml:space="preserve">in </w:t>
      </w:r>
      <w:r w:rsidR="00187FE2">
        <w:t xml:space="preserve">the </w:t>
      </w:r>
      <w:r>
        <w:t xml:space="preserve">product grid. </w:t>
      </w:r>
    </w:p>
    <w:p w14:paraId="29728E05" w14:textId="77777777" w:rsidR="002347D4" w:rsidRDefault="002347D4" w:rsidP="002347D4">
      <w:pPr>
        <w:jc w:val="right"/>
        <w:rPr>
          <w:b/>
          <w:bCs/>
          <w:sz w:val="28"/>
          <w:szCs w:val="28"/>
          <w:rtl/>
        </w:rPr>
      </w:pPr>
      <w:r w:rsidRPr="00B02B07">
        <w:rPr>
          <w:b/>
          <w:bCs/>
          <w:sz w:val="28"/>
          <w:szCs w:val="28"/>
        </w:rPr>
        <w:t>Steps to reproduce:</w:t>
      </w:r>
    </w:p>
    <w:p w14:paraId="2ABF1B6D" w14:textId="77777777" w:rsidR="002347D4" w:rsidRDefault="002347D4" w:rsidP="002347D4">
      <w:pPr>
        <w:jc w:val="right"/>
      </w:pPr>
      <w:r w:rsidRPr="0085230A">
        <w:t xml:space="preserve">1. </w:t>
      </w:r>
      <w:r w:rsidRPr="00B02B07">
        <w:t xml:space="preserve">Open </w:t>
      </w:r>
      <w:r>
        <w:t>the POS store software.</w:t>
      </w:r>
    </w:p>
    <w:p w14:paraId="008BF4A0" w14:textId="77777777" w:rsidR="002347D4" w:rsidRDefault="002347D4" w:rsidP="002347D4">
      <w:pPr>
        <w:jc w:val="right"/>
      </w:pPr>
      <w:r>
        <w:t>2.</w:t>
      </w:r>
      <w:r w:rsidRPr="0085230A">
        <w:t xml:space="preserve"> </w:t>
      </w:r>
      <w:r>
        <w:t>Move to the category page.</w:t>
      </w:r>
    </w:p>
    <w:p w14:paraId="1434514E" w14:textId="77777777" w:rsidR="002347D4" w:rsidRDefault="002347D4" w:rsidP="002347D4">
      <w:pPr>
        <w:jc w:val="right"/>
        <w:rPr>
          <w:rtl/>
        </w:rPr>
      </w:pPr>
      <w:r>
        <w:rPr>
          <w:lang w:val="en-AE"/>
        </w:rPr>
        <w:t>3. Try to edit the name for any category</w:t>
      </w:r>
      <w:r>
        <w:t>.</w:t>
      </w:r>
    </w:p>
    <w:p w14:paraId="361FD323" w14:textId="77777777" w:rsidR="002347D4" w:rsidRPr="002347D4" w:rsidRDefault="002347D4" w:rsidP="002347D4">
      <w:pPr>
        <w:jc w:val="right"/>
        <w:rPr>
          <w:b/>
          <w:bCs/>
          <w:sz w:val="28"/>
          <w:szCs w:val="28"/>
          <w:rtl/>
          <w:lang w:val="en-AE"/>
        </w:rPr>
      </w:pPr>
      <w:r>
        <w:rPr>
          <w:lang w:val="en-AE"/>
        </w:rPr>
        <w:t>4. Move to the product page and observe the category you edit.</w:t>
      </w:r>
    </w:p>
    <w:p w14:paraId="7DF3B4B9" w14:textId="77777777" w:rsidR="002347D4" w:rsidRDefault="002347D4" w:rsidP="002347D4">
      <w:pPr>
        <w:jc w:val="right"/>
        <w:rPr>
          <w:b/>
          <w:bCs/>
          <w:sz w:val="28"/>
          <w:szCs w:val="28"/>
        </w:rPr>
      </w:pPr>
      <w:r w:rsidRPr="002D609E">
        <w:rPr>
          <w:b/>
          <w:bCs/>
          <w:sz w:val="28"/>
          <w:szCs w:val="28"/>
        </w:rPr>
        <w:t>Priority</w:t>
      </w:r>
      <w:r>
        <w:rPr>
          <w:b/>
          <w:bCs/>
          <w:sz w:val="28"/>
          <w:szCs w:val="28"/>
        </w:rPr>
        <w:t xml:space="preserve"> / Severity</w:t>
      </w:r>
      <w:r w:rsidRPr="002D609E">
        <w:rPr>
          <w:b/>
          <w:bCs/>
          <w:sz w:val="28"/>
          <w:szCs w:val="28"/>
        </w:rPr>
        <w:t>:</w:t>
      </w:r>
    </w:p>
    <w:p w14:paraId="09691EFD" w14:textId="77777777" w:rsidR="002347D4" w:rsidRDefault="002347D4" w:rsidP="002347D4">
      <w:pPr>
        <w:jc w:val="right"/>
      </w:pPr>
      <w:r>
        <w:rPr>
          <w:b/>
          <w:bCs/>
          <w:sz w:val="28"/>
          <w:szCs w:val="28"/>
        </w:rPr>
        <w:t xml:space="preserve">  </w:t>
      </w:r>
      <w:r w:rsidRPr="00FA3252">
        <w:t>Priority:</w:t>
      </w:r>
      <w:r>
        <w:rPr>
          <w:b/>
          <w:bCs/>
          <w:sz w:val="28"/>
          <w:szCs w:val="28"/>
        </w:rPr>
        <w:t xml:space="preserve"> </w:t>
      </w:r>
      <w:r>
        <w:t>High</w:t>
      </w:r>
      <w:r w:rsidRPr="002D609E">
        <w:t>.</w:t>
      </w:r>
    </w:p>
    <w:p w14:paraId="20D6741A" w14:textId="77777777" w:rsidR="002347D4" w:rsidRDefault="002347D4" w:rsidP="002347D4">
      <w:pPr>
        <w:jc w:val="right"/>
        <w:rPr>
          <w:b/>
          <w:bCs/>
          <w:sz w:val="28"/>
          <w:szCs w:val="28"/>
        </w:rPr>
      </w:pPr>
      <w:r>
        <w:t xml:space="preserve">  Severity</w:t>
      </w:r>
      <w:r w:rsidRPr="00FA3252">
        <w:t>:</w:t>
      </w:r>
      <w:r>
        <w:rPr>
          <w:b/>
          <w:bCs/>
          <w:sz w:val="28"/>
          <w:szCs w:val="28"/>
        </w:rPr>
        <w:t xml:space="preserve"> </w:t>
      </w:r>
      <w:r>
        <w:t>Medium</w:t>
      </w:r>
      <w:r w:rsidRPr="002D609E">
        <w:t>.</w:t>
      </w:r>
    </w:p>
    <w:p w14:paraId="5E30D905" w14:textId="77777777" w:rsidR="002347D4" w:rsidRPr="0075027F" w:rsidRDefault="002347D4" w:rsidP="002347D4">
      <w:pPr>
        <w:jc w:val="right"/>
        <w:rPr>
          <w:b/>
          <w:bCs/>
          <w:sz w:val="28"/>
          <w:szCs w:val="28"/>
        </w:rPr>
      </w:pPr>
      <w:r w:rsidRPr="002D609E">
        <w:rPr>
          <w:b/>
          <w:bCs/>
          <w:sz w:val="28"/>
          <w:szCs w:val="28"/>
        </w:rPr>
        <w:t>Environment:</w:t>
      </w:r>
    </w:p>
    <w:p w14:paraId="13026AE9" w14:textId="77777777" w:rsidR="002347D4" w:rsidRPr="007B40D4" w:rsidRDefault="0068305C" w:rsidP="002347D4">
      <w:pPr>
        <w:jc w:val="right"/>
      </w:pPr>
      <w:r>
        <w:rPr>
          <w:b/>
          <w:bCs/>
          <w:sz w:val="28"/>
          <w:szCs w:val="28"/>
        </w:rPr>
        <w:t xml:space="preserve"> </w:t>
      </w:r>
      <w:r w:rsidR="002347D4" w:rsidRPr="007B40D4">
        <w:t xml:space="preserve">   </w:t>
      </w:r>
      <w:r w:rsidR="002347D4" w:rsidRPr="007F7085">
        <w:rPr>
          <w:rStyle w:val="Hyperlink"/>
          <w:rFonts w:asciiTheme="majorBidi" w:eastAsia="Calibri" w:hAnsiTheme="majorBidi" w:cstheme="majorBidi"/>
          <w:kern w:val="0"/>
          <w:sz w:val="24"/>
          <w:szCs w:val="24"/>
          <w14:ligatures w14:val="none"/>
        </w:rPr>
        <w:t>https://test-project-c6cd7.web.app/home</w:t>
      </w:r>
    </w:p>
    <w:p w14:paraId="5ECC3B2B" w14:textId="77777777" w:rsidR="002347D4" w:rsidRDefault="002347D4" w:rsidP="002347D4">
      <w:pPr>
        <w:ind w:left="2160"/>
        <w:jc w:val="right"/>
      </w:pPr>
      <w:r>
        <w:rPr>
          <w:b/>
          <w:bCs/>
          <w:sz w:val="28"/>
          <w:szCs w:val="28"/>
        </w:rPr>
        <w:t xml:space="preserve">   </w:t>
      </w:r>
      <w:r w:rsidRPr="00B02B07">
        <w:t xml:space="preserve">web browser (Google </w:t>
      </w:r>
      <w:r>
        <w:t>Chrome</w:t>
      </w:r>
      <w:r w:rsidRPr="00B02B07">
        <w:t>, Microsoft Edge)</w:t>
      </w:r>
      <w:r>
        <w:t>.</w:t>
      </w:r>
    </w:p>
    <w:p w14:paraId="5C06C83F" w14:textId="7D18C6AE" w:rsidR="002347D4" w:rsidRDefault="002347D4" w:rsidP="002347D4">
      <w:pPr>
        <w:ind w:left="2160"/>
        <w:jc w:val="right"/>
      </w:pPr>
      <w:r>
        <w:t xml:space="preserve">    Mobile (iPhone, Android).</w:t>
      </w:r>
    </w:p>
    <w:p w14:paraId="3A8B07DC" w14:textId="77777777" w:rsidR="00187FE2" w:rsidRDefault="00187FE2" w:rsidP="002347D4">
      <w:pPr>
        <w:ind w:left="2160"/>
        <w:jc w:val="right"/>
        <w:rPr>
          <w:rFonts w:hint="cs"/>
          <w:b/>
          <w:bCs/>
          <w:sz w:val="28"/>
          <w:szCs w:val="28"/>
          <w:rtl/>
          <w:lang w:bidi="ar-JO"/>
        </w:rPr>
      </w:pPr>
    </w:p>
    <w:p w14:paraId="0B3CFABF" w14:textId="77777777" w:rsidR="002347D4" w:rsidRDefault="002347D4" w:rsidP="002347D4">
      <w:pPr>
        <w:ind w:left="2160"/>
        <w:jc w:val="right"/>
        <w:rPr>
          <w:b/>
          <w:bCs/>
          <w:sz w:val="28"/>
          <w:szCs w:val="28"/>
        </w:rPr>
      </w:pPr>
      <w:r w:rsidRPr="0075027F">
        <w:rPr>
          <w:b/>
          <w:bCs/>
          <w:sz w:val="28"/>
          <w:szCs w:val="28"/>
        </w:rPr>
        <w:lastRenderedPageBreak/>
        <w:t>Expected Result:</w:t>
      </w:r>
    </w:p>
    <w:p w14:paraId="3D6C2D68" w14:textId="77777777" w:rsidR="002347D4" w:rsidRPr="00613B17" w:rsidRDefault="002347D4" w:rsidP="006062FF">
      <w:pPr>
        <w:jc w:val="right"/>
        <w:rPr>
          <w:rtl/>
        </w:rPr>
      </w:pPr>
      <w:r>
        <w:t xml:space="preserve">    </w:t>
      </w:r>
      <w:r w:rsidRPr="0016278B">
        <w:t>When the user</w:t>
      </w:r>
      <w:r>
        <w:t xml:space="preserve"> moves to the category page and edits the name of </w:t>
      </w:r>
      <w:r w:rsidR="006062FF">
        <w:t>any</w:t>
      </w:r>
      <w:r>
        <w:t xml:space="preserve"> category</w:t>
      </w:r>
      <w:r w:rsidR="006062FF">
        <w:t>, then moves to the product page, the product in this category should be modified name according to what the user edited.</w:t>
      </w:r>
      <w:r>
        <w:t xml:space="preserve"> </w:t>
      </w:r>
    </w:p>
    <w:p w14:paraId="7A16B536" w14:textId="77777777" w:rsidR="002347D4" w:rsidRDefault="002347D4" w:rsidP="002347D4">
      <w:pPr>
        <w:jc w:val="right"/>
        <w:rPr>
          <w:b/>
          <w:bCs/>
          <w:sz w:val="28"/>
          <w:szCs w:val="28"/>
        </w:rPr>
      </w:pPr>
      <w:r w:rsidRPr="0057634B">
        <w:rPr>
          <w:b/>
          <w:bCs/>
          <w:sz w:val="28"/>
          <w:szCs w:val="28"/>
        </w:rPr>
        <w:t>Actual Result</w:t>
      </w:r>
      <w:r>
        <w:rPr>
          <w:b/>
          <w:bCs/>
          <w:sz w:val="28"/>
          <w:szCs w:val="28"/>
        </w:rPr>
        <w:t>:</w:t>
      </w:r>
    </w:p>
    <w:p w14:paraId="5432CEEE" w14:textId="77777777" w:rsidR="002347D4" w:rsidRPr="006062FF" w:rsidRDefault="002347D4" w:rsidP="002347D4">
      <w:pPr>
        <w:jc w:val="right"/>
        <w:rPr>
          <w:rtl/>
        </w:rPr>
      </w:pPr>
      <w:r>
        <w:t xml:space="preserve">    </w:t>
      </w:r>
      <w:r w:rsidR="006062FF" w:rsidRPr="0016278B">
        <w:t>When the user</w:t>
      </w:r>
      <w:r w:rsidR="006062FF">
        <w:t xml:space="preserve"> moves to the category page and edits the name of any category, then moves to the product page, the product in this category has the previous category name.</w:t>
      </w:r>
    </w:p>
    <w:p w14:paraId="7C9296D3" w14:textId="18C45D92" w:rsidR="0068305C" w:rsidRDefault="002347D4" w:rsidP="00187FE2">
      <w:pPr>
        <w:jc w:val="right"/>
        <w:rPr>
          <w:b/>
          <w:bCs/>
          <w:sz w:val="28"/>
          <w:szCs w:val="28"/>
          <w:rtl/>
        </w:rPr>
      </w:pPr>
      <w:r w:rsidRPr="00CC5DA5">
        <w:rPr>
          <w:b/>
          <w:bCs/>
          <w:sz w:val="28"/>
          <w:szCs w:val="28"/>
        </w:rPr>
        <w:t>Attachment:</w:t>
      </w:r>
    </w:p>
    <w:p w14:paraId="40466E00" w14:textId="6B4F09F9" w:rsidR="00187FE2" w:rsidRPr="00187FE2" w:rsidRDefault="00187FE2" w:rsidP="00187FE2">
      <w:pPr>
        <w:jc w:val="right"/>
        <w:rPr>
          <w:lang w:val="en-GB"/>
        </w:rPr>
      </w:pPr>
      <w:r>
        <w:rPr>
          <w:rtl/>
          <w:lang w:val="en-GB"/>
        </w:rPr>
        <w:object w:dxaOrig="1440" w:dyaOrig="1440" w14:anchorId="6BFA8A85">
          <v:shape id="_x0000_i1179" type="#_x0000_t75" style="width:102.6pt;height:100.8pt" o:ole="">
            <v:imagedata r:id="rId19" o:title=""/>
          </v:shape>
          <w:control r:id="rId20" w:name="WindowsMediaPlayer8" w:shapeid="_x0000_i1179"/>
        </w:object>
      </w:r>
    </w:p>
    <w:p w14:paraId="2F95F9D2" w14:textId="41C293B9" w:rsidR="00187FE2" w:rsidRDefault="00187FE2" w:rsidP="0068305C">
      <w:pPr>
        <w:jc w:val="right"/>
      </w:pPr>
    </w:p>
    <w:p w14:paraId="60AA01C3" w14:textId="77777777" w:rsidR="00187FE2" w:rsidRDefault="00187FE2" w:rsidP="0068305C">
      <w:pPr>
        <w:jc w:val="right"/>
      </w:pPr>
    </w:p>
    <w:p w14:paraId="672FD9B9" w14:textId="751282B5" w:rsidR="00187FE2" w:rsidRPr="00187FE2" w:rsidRDefault="00187FE2" w:rsidP="00187FE2">
      <w:pPr>
        <w:jc w:val="right"/>
        <w:rPr>
          <w:b/>
          <w:bCs/>
          <w:sz w:val="28"/>
          <w:szCs w:val="28"/>
        </w:rPr>
      </w:pPr>
      <w:r w:rsidRPr="005C0D58">
        <w:rPr>
          <w:b/>
          <w:bCs/>
          <w:sz w:val="28"/>
          <w:szCs w:val="28"/>
        </w:rPr>
        <w:t xml:space="preserve">Bug </w:t>
      </w:r>
      <w:r w:rsidRPr="005C0D58">
        <w:rPr>
          <w:b/>
          <w:bCs/>
          <w:sz w:val="28"/>
          <w:szCs w:val="28"/>
          <w:lang w:val="en-AE"/>
        </w:rPr>
        <w:t>Id:</w:t>
      </w:r>
    </w:p>
    <w:p w14:paraId="0A4E1F16" w14:textId="279DAE2E" w:rsidR="0068305C" w:rsidRDefault="0068305C" w:rsidP="0068305C">
      <w:pPr>
        <w:jc w:val="right"/>
        <w:rPr>
          <w:rtl/>
        </w:rPr>
      </w:pPr>
      <w:r>
        <w:t xml:space="preserve">  POS_product's tax.</w:t>
      </w:r>
    </w:p>
    <w:p w14:paraId="720B4D08" w14:textId="77777777" w:rsidR="0068305C" w:rsidRDefault="0068305C" w:rsidP="0068305C">
      <w:pPr>
        <w:jc w:val="right"/>
        <w:rPr>
          <w:b/>
          <w:bCs/>
          <w:sz w:val="28"/>
          <w:szCs w:val="28"/>
        </w:rPr>
      </w:pPr>
      <w:r w:rsidRPr="00303D83">
        <w:rPr>
          <w:b/>
          <w:bCs/>
          <w:sz w:val="28"/>
          <w:szCs w:val="28"/>
        </w:rPr>
        <w:t>Description:</w:t>
      </w:r>
    </w:p>
    <w:p w14:paraId="70569F9C" w14:textId="23F7C583" w:rsidR="002B6312" w:rsidRDefault="002B6312" w:rsidP="0068305C">
      <w:pPr>
        <w:jc w:val="right"/>
        <w:rPr>
          <w:rFonts w:ascii="Segoe UI" w:hAnsi="Segoe UI" w:cs="Segoe UI"/>
          <w:color w:val="374151"/>
          <w:shd w:val="clear" w:color="auto" w:fill="F7F7F8"/>
        </w:rPr>
      </w:pPr>
      <w:r w:rsidRPr="002B6312">
        <w:t>When a user selects a product and adds it to the cart in the POS store software, the</w:t>
      </w:r>
      <w:r>
        <w:rPr>
          <w:rFonts w:ascii="Segoe UI" w:hAnsi="Segoe UI" w:cs="Segoe UI"/>
          <w:color w:val="374151"/>
          <w:shd w:val="clear" w:color="auto" w:fill="F7F7F8"/>
        </w:rPr>
        <w:t xml:space="preserve"> </w:t>
      </w:r>
      <w:r w:rsidRPr="002B6312">
        <w:t>applicable tax for the product is not displayed, and the tax amount is not calculated in the cart total.</w:t>
      </w:r>
    </w:p>
    <w:p w14:paraId="5D0EA7C0" w14:textId="6C50BC59" w:rsidR="0068305C" w:rsidRDefault="0068305C" w:rsidP="0068305C">
      <w:pPr>
        <w:jc w:val="right"/>
        <w:rPr>
          <w:b/>
          <w:bCs/>
          <w:sz w:val="28"/>
          <w:szCs w:val="28"/>
          <w:rtl/>
        </w:rPr>
      </w:pPr>
      <w:r w:rsidRPr="00B02B07">
        <w:rPr>
          <w:b/>
          <w:bCs/>
          <w:sz w:val="28"/>
          <w:szCs w:val="28"/>
        </w:rPr>
        <w:t>Steps to reproduce:</w:t>
      </w:r>
    </w:p>
    <w:p w14:paraId="16465468" w14:textId="77777777" w:rsidR="0068305C" w:rsidRDefault="0068305C" w:rsidP="0068305C">
      <w:pPr>
        <w:jc w:val="right"/>
      </w:pPr>
      <w:r w:rsidRPr="0085230A">
        <w:t xml:space="preserve">1. </w:t>
      </w:r>
      <w:r w:rsidRPr="00B02B07">
        <w:t xml:space="preserve">Open </w:t>
      </w:r>
      <w:r>
        <w:t>the POS store software.</w:t>
      </w:r>
    </w:p>
    <w:p w14:paraId="2320E396" w14:textId="77777777" w:rsidR="00264997" w:rsidRDefault="00264997" w:rsidP="00264997">
      <w:pPr>
        <w:jc w:val="right"/>
      </w:pPr>
      <w:r>
        <w:rPr>
          <w:lang w:val="en-AE"/>
        </w:rPr>
        <w:t xml:space="preserve">2. </w:t>
      </w:r>
      <w:r>
        <w:t>Add a cart.</w:t>
      </w:r>
    </w:p>
    <w:p w14:paraId="3FC7C81C" w14:textId="77777777" w:rsidR="0068305C" w:rsidRDefault="00264997" w:rsidP="00264997">
      <w:pPr>
        <w:jc w:val="right"/>
        <w:rPr>
          <w:rtl/>
        </w:rPr>
      </w:pPr>
      <w:r>
        <w:t>3. Try to add a product to the cart.</w:t>
      </w:r>
    </w:p>
    <w:p w14:paraId="6E54B31C" w14:textId="3AA3B748" w:rsidR="0068305C" w:rsidRPr="002347D4" w:rsidRDefault="0068305C" w:rsidP="0068305C">
      <w:pPr>
        <w:jc w:val="right"/>
        <w:rPr>
          <w:b/>
          <w:bCs/>
          <w:sz w:val="28"/>
          <w:szCs w:val="28"/>
          <w:rtl/>
          <w:lang w:val="en-AE"/>
        </w:rPr>
      </w:pPr>
      <w:r>
        <w:rPr>
          <w:lang w:val="en-AE"/>
        </w:rPr>
        <w:t xml:space="preserve">4. </w:t>
      </w:r>
      <w:r w:rsidR="00264997">
        <w:rPr>
          <w:b/>
          <w:bCs/>
          <w:sz w:val="28"/>
          <w:szCs w:val="28"/>
          <w:lang w:val="en-AE"/>
        </w:rPr>
        <w:t xml:space="preserve"> </w:t>
      </w:r>
      <w:r w:rsidR="00264997" w:rsidRPr="00264997">
        <w:t>Observe</w:t>
      </w:r>
      <w:r w:rsidR="00264997">
        <w:t xml:space="preserve"> the product's tax</w:t>
      </w:r>
      <w:r w:rsidR="002B6312">
        <w:t xml:space="preserve"> and the </w:t>
      </w:r>
      <w:proofErr w:type="gramStart"/>
      <w:r w:rsidR="002B6312">
        <w:t xml:space="preserve">total </w:t>
      </w:r>
      <w:r w:rsidR="00264997">
        <w:t>.</w:t>
      </w:r>
      <w:proofErr w:type="gramEnd"/>
    </w:p>
    <w:p w14:paraId="42682A50" w14:textId="77777777" w:rsidR="0068305C" w:rsidRDefault="0068305C" w:rsidP="0068305C">
      <w:pPr>
        <w:jc w:val="right"/>
        <w:rPr>
          <w:b/>
          <w:bCs/>
          <w:sz w:val="28"/>
          <w:szCs w:val="28"/>
        </w:rPr>
      </w:pPr>
      <w:r w:rsidRPr="002D609E">
        <w:rPr>
          <w:b/>
          <w:bCs/>
          <w:sz w:val="28"/>
          <w:szCs w:val="28"/>
        </w:rPr>
        <w:t>Priority</w:t>
      </w:r>
      <w:r>
        <w:rPr>
          <w:b/>
          <w:bCs/>
          <w:sz w:val="28"/>
          <w:szCs w:val="28"/>
        </w:rPr>
        <w:t xml:space="preserve"> / Severity</w:t>
      </w:r>
      <w:r w:rsidRPr="002D609E">
        <w:rPr>
          <w:b/>
          <w:bCs/>
          <w:sz w:val="28"/>
          <w:szCs w:val="28"/>
        </w:rPr>
        <w:t>:</w:t>
      </w:r>
    </w:p>
    <w:p w14:paraId="312C23B1" w14:textId="77777777" w:rsidR="0068305C" w:rsidRDefault="0068305C" w:rsidP="0068305C">
      <w:pPr>
        <w:jc w:val="right"/>
      </w:pPr>
      <w:r>
        <w:rPr>
          <w:b/>
          <w:bCs/>
          <w:sz w:val="28"/>
          <w:szCs w:val="28"/>
        </w:rPr>
        <w:t xml:space="preserve">  </w:t>
      </w:r>
      <w:r w:rsidRPr="00FA3252">
        <w:t>Priority:</w:t>
      </w:r>
      <w:r>
        <w:rPr>
          <w:b/>
          <w:bCs/>
          <w:sz w:val="28"/>
          <w:szCs w:val="28"/>
        </w:rPr>
        <w:t xml:space="preserve"> </w:t>
      </w:r>
      <w:r>
        <w:t>High</w:t>
      </w:r>
      <w:r w:rsidRPr="002D609E">
        <w:t>.</w:t>
      </w:r>
    </w:p>
    <w:p w14:paraId="056214F9" w14:textId="35BB2358" w:rsidR="0068305C" w:rsidRDefault="0068305C" w:rsidP="0068305C">
      <w:pPr>
        <w:jc w:val="right"/>
      </w:pPr>
      <w:r>
        <w:t xml:space="preserve">  Severity</w:t>
      </w:r>
      <w:r w:rsidRPr="00FA3252">
        <w:t>:</w:t>
      </w:r>
      <w:r>
        <w:rPr>
          <w:b/>
          <w:bCs/>
          <w:sz w:val="28"/>
          <w:szCs w:val="28"/>
        </w:rPr>
        <w:t xml:space="preserve"> </w:t>
      </w:r>
      <w:r>
        <w:t>Medium</w:t>
      </w:r>
      <w:r w:rsidRPr="002D609E">
        <w:t>.</w:t>
      </w:r>
    </w:p>
    <w:p w14:paraId="6747A6CE" w14:textId="42D723BF" w:rsidR="002B6312" w:rsidRDefault="002B6312" w:rsidP="0068305C">
      <w:pPr>
        <w:jc w:val="right"/>
      </w:pPr>
    </w:p>
    <w:p w14:paraId="52833A57" w14:textId="77777777" w:rsidR="002B6312" w:rsidRPr="00927FE4" w:rsidRDefault="002B6312" w:rsidP="0068305C">
      <w:pPr>
        <w:jc w:val="right"/>
        <w:rPr>
          <w:b/>
          <w:bCs/>
          <w:sz w:val="28"/>
          <w:szCs w:val="28"/>
          <w:lang w:val="en-GB"/>
        </w:rPr>
      </w:pPr>
    </w:p>
    <w:p w14:paraId="1ECB3581" w14:textId="77777777" w:rsidR="0068305C" w:rsidRPr="0075027F" w:rsidRDefault="0068305C" w:rsidP="0068305C">
      <w:pPr>
        <w:jc w:val="right"/>
        <w:rPr>
          <w:b/>
          <w:bCs/>
          <w:sz w:val="28"/>
          <w:szCs w:val="28"/>
        </w:rPr>
      </w:pPr>
      <w:r w:rsidRPr="002D609E">
        <w:rPr>
          <w:b/>
          <w:bCs/>
          <w:sz w:val="28"/>
          <w:szCs w:val="28"/>
        </w:rPr>
        <w:lastRenderedPageBreak/>
        <w:t>Environment:</w:t>
      </w:r>
    </w:p>
    <w:p w14:paraId="74D04D4F" w14:textId="77777777" w:rsidR="0068305C" w:rsidRPr="007B40D4" w:rsidRDefault="0068305C" w:rsidP="0068305C">
      <w:pPr>
        <w:jc w:val="right"/>
      </w:pPr>
      <w:r>
        <w:rPr>
          <w:b/>
          <w:bCs/>
          <w:sz w:val="28"/>
          <w:szCs w:val="28"/>
        </w:rPr>
        <w:t xml:space="preserve"> </w:t>
      </w:r>
      <w:r w:rsidRPr="007B40D4">
        <w:t xml:space="preserve">   </w:t>
      </w:r>
      <w:r w:rsidRPr="007F7085">
        <w:rPr>
          <w:rStyle w:val="Hyperlink"/>
          <w:rFonts w:asciiTheme="majorBidi" w:eastAsia="Calibri" w:hAnsiTheme="majorBidi" w:cstheme="majorBidi"/>
          <w:kern w:val="0"/>
          <w:sz w:val="24"/>
          <w:szCs w:val="24"/>
          <w14:ligatures w14:val="none"/>
        </w:rPr>
        <w:t>https://test-project-c6cd7.web.app/home</w:t>
      </w:r>
    </w:p>
    <w:p w14:paraId="7632B96C" w14:textId="77777777" w:rsidR="0068305C" w:rsidRDefault="0068305C" w:rsidP="0068305C">
      <w:pPr>
        <w:ind w:left="2160"/>
        <w:jc w:val="right"/>
      </w:pPr>
      <w:r>
        <w:rPr>
          <w:b/>
          <w:bCs/>
          <w:sz w:val="28"/>
          <w:szCs w:val="28"/>
        </w:rPr>
        <w:t xml:space="preserve">   </w:t>
      </w:r>
      <w:r w:rsidRPr="00B02B07">
        <w:t xml:space="preserve">web browser (Google </w:t>
      </w:r>
      <w:r>
        <w:t>Chrome</w:t>
      </w:r>
      <w:r w:rsidRPr="00B02B07">
        <w:t>, Microsoft Edge)</w:t>
      </w:r>
      <w:r>
        <w:t>.</w:t>
      </w:r>
    </w:p>
    <w:p w14:paraId="13004977" w14:textId="77777777" w:rsidR="0068305C" w:rsidRDefault="0068305C" w:rsidP="0068305C">
      <w:pPr>
        <w:ind w:left="2160"/>
        <w:jc w:val="right"/>
        <w:rPr>
          <w:b/>
          <w:bCs/>
          <w:sz w:val="28"/>
          <w:szCs w:val="28"/>
        </w:rPr>
      </w:pPr>
      <w:r>
        <w:t xml:space="preserve">    Mobile (iPhone, Android).</w:t>
      </w:r>
    </w:p>
    <w:p w14:paraId="0D0F1CFF" w14:textId="5EAE9F54" w:rsidR="0068305C" w:rsidRDefault="0068305C" w:rsidP="0068305C">
      <w:pPr>
        <w:ind w:left="2160"/>
        <w:jc w:val="right"/>
        <w:rPr>
          <w:b/>
          <w:bCs/>
          <w:sz w:val="28"/>
          <w:szCs w:val="28"/>
        </w:rPr>
      </w:pPr>
      <w:r w:rsidRPr="0075027F">
        <w:rPr>
          <w:b/>
          <w:bCs/>
          <w:sz w:val="28"/>
          <w:szCs w:val="28"/>
        </w:rPr>
        <w:t>Expected Result:</w:t>
      </w:r>
    </w:p>
    <w:p w14:paraId="6C235166" w14:textId="0E92EC8F" w:rsidR="00927FE4" w:rsidRPr="00927FE4" w:rsidRDefault="00927FE4" w:rsidP="00927FE4">
      <w:pPr>
        <w:jc w:val="right"/>
      </w:pPr>
      <w:r w:rsidRPr="00927FE4">
        <w:t xml:space="preserve">When the user adds a product to the cart, </w:t>
      </w:r>
      <w:r>
        <w:t xml:space="preserve">the </w:t>
      </w:r>
      <w:r w:rsidRPr="00927FE4">
        <w:t>appropriate</w:t>
      </w:r>
      <w:r>
        <w:t xml:space="preserve"> tax for the selected product does not display in the product details.  The tax amount should also be included in the calculation of the cart total.</w:t>
      </w:r>
    </w:p>
    <w:p w14:paraId="56EC52AE" w14:textId="73D82BBD" w:rsidR="0068305C" w:rsidRDefault="0068305C" w:rsidP="0068305C">
      <w:pPr>
        <w:jc w:val="right"/>
        <w:rPr>
          <w:b/>
          <w:bCs/>
          <w:sz w:val="28"/>
          <w:szCs w:val="28"/>
        </w:rPr>
      </w:pPr>
      <w:r w:rsidRPr="0057634B">
        <w:rPr>
          <w:b/>
          <w:bCs/>
          <w:sz w:val="28"/>
          <w:szCs w:val="28"/>
        </w:rPr>
        <w:t>Actual Result</w:t>
      </w:r>
      <w:r>
        <w:rPr>
          <w:b/>
          <w:bCs/>
          <w:sz w:val="28"/>
          <w:szCs w:val="28"/>
        </w:rPr>
        <w:t>:</w:t>
      </w:r>
    </w:p>
    <w:p w14:paraId="432CD180" w14:textId="5965D170" w:rsidR="0068305C" w:rsidRPr="006062FF" w:rsidRDefault="00927FE4" w:rsidP="00927FE4">
      <w:pPr>
        <w:jc w:val="right"/>
        <w:rPr>
          <w:rtl/>
        </w:rPr>
      </w:pPr>
      <w:r w:rsidRPr="00927FE4">
        <w:t xml:space="preserve">When the user adds a product to the cart, </w:t>
      </w:r>
      <w:r>
        <w:t xml:space="preserve">the </w:t>
      </w:r>
      <w:r w:rsidRPr="00927FE4">
        <w:t>appropriate</w:t>
      </w:r>
      <w:r>
        <w:t xml:space="preserve"> tax for the selected product should be displayed in the product details.  The tax amount is not calculated with the total.</w:t>
      </w:r>
    </w:p>
    <w:p w14:paraId="296DF1BF" w14:textId="48A3138D" w:rsidR="0068305C" w:rsidRDefault="0068305C" w:rsidP="0068305C">
      <w:pPr>
        <w:jc w:val="right"/>
        <w:rPr>
          <w:b/>
          <w:bCs/>
          <w:sz w:val="28"/>
          <w:szCs w:val="28"/>
        </w:rPr>
      </w:pPr>
      <w:r w:rsidRPr="00CC5DA5">
        <w:rPr>
          <w:b/>
          <w:bCs/>
          <w:sz w:val="28"/>
          <w:szCs w:val="28"/>
        </w:rPr>
        <w:t>Attachment:</w:t>
      </w:r>
    </w:p>
    <w:p w14:paraId="3331E489" w14:textId="77777777" w:rsidR="005D532F" w:rsidRDefault="005D532F" w:rsidP="0068305C">
      <w:pPr>
        <w:jc w:val="right"/>
        <w:rPr>
          <w:b/>
          <w:bCs/>
          <w:sz w:val="28"/>
          <w:szCs w:val="28"/>
        </w:rPr>
      </w:pPr>
    </w:p>
    <w:p w14:paraId="26E980CB" w14:textId="2FB2A1AA" w:rsidR="005D532F" w:rsidRDefault="005D532F" w:rsidP="0068305C">
      <w:pPr>
        <w:jc w:val="right"/>
        <w:rPr>
          <w:rtl/>
        </w:rPr>
      </w:pPr>
      <w:r>
        <w:rPr>
          <w:noProof/>
        </w:rPr>
        <w:drawing>
          <wp:inline distT="0" distB="0" distL="0" distR="0" wp14:anchorId="448B0BF4" wp14:editId="2AD68158">
            <wp:extent cx="3278383" cy="1844040"/>
            <wp:effectExtent l="0" t="0" r="0" b="3810"/>
            <wp:docPr id="580427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27130" name="Picture 58042713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02469" cy="1857588"/>
                    </a:xfrm>
                    <a:prstGeom prst="rect">
                      <a:avLst/>
                    </a:prstGeom>
                  </pic:spPr>
                </pic:pic>
              </a:graphicData>
            </a:graphic>
          </wp:inline>
        </w:drawing>
      </w:r>
    </w:p>
    <w:p w14:paraId="72F0CDAC" w14:textId="1B0F344D" w:rsidR="005D532F" w:rsidRDefault="005D532F" w:rsidP="005D532F"/>
    <w:p w14:paraId="31562858" w14:textId="318D51BD" w:rsidR="005D532F" w:rsidRDefault="005D532F" w:rsidP="005D532F">
      <w:pPr>
        <w:jc w:val="right"/>
        <w:rPr>
          <w:noProof/>
        </w:rPr>
      </w:pPr>
      <w:r>
        <w:rPr>
          <w:noProof/>
        </w:rPr>
        <w:drawing>
          <wp:inline distT="0" distB="0" distL="0" distR="0" wp14:anchorId="3C338D80" wp14:editId="0CD0FDBE">
            <wp:extent cx="3307080" cy="1860183"/>
            <wp:effectExtent l="0" t="0" r="7620" b="6985"/>
            <wp:docPr id="24089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991" name="Picture 240899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26666" cy="1871200"/>
                    </a:xfrm>
                    <a:prstGeom prst="rect">
                      <a:avLst/>
                    </a:prstGeom>
                  </pic:spPr>
                </pic:pic>
              </a:graphicData>
            </a:graphic>
          </wp:inline>
        </w:drawing>
      </w:r>
    </w:p>
    <w:p w14:paraId="15859B13" w14:textId="419AF275" w:rsidR="00C822BD" w:rsidRDefault="00C822BD" w:rsidP="00C822BD">
      <w:pPr>
        <w:rPr>
          <w:noProof/>
        </w:rPr>
      </w:pPr>
    </w:p>
    <w:p w14:paraId="70544213" w14:textId="6B77CF5B" w:rsidR="00C822BD" w:rsidRDefault="00C822BD" w:rsidP="00C822BD">
      <w:pPr>
        <w:jc w:val="right"/>
      </w:pPr>
    </w:p>
    <w:p w14:paraId="6E5ACB05" w14:textId="2C2B6D7D" w:rsidR="00C822BD" w:rsidRDefault="00C822BD" w:rsidP="00C822BD">
      <w:pPr>
        <w:jc w:val="right"/>
      </w:pPr>
    </w:p>
    <w:p w14:paraId="32230E42" w14:textId="77777777" w:rsidR="00C822BD" w:rsidRDefault="00C822BD" w:rsidP="00C822BD">
      <w:pPr>
        <w:jc w:val="right"/>
        <w:rPr>
          <w:b/>
          <w:bCs/>
          <w:sz w:val="28"/>
          <w:szCs w:val="28"/>
          <w:lang w:val="en-AE"/>
        </w:rPr>
      </w:pPr>
      <w:r w:rsidRPr="005C0D58">
        <w:rPr>
          <w:b/>
          <w:bCs/>
          <w:sz w:val="28"/>
          <w:szCs w:val="28"/>
        </w:rPr>
        <w:lastRenderedPageBreak/>
        <w:t xml:space="preserve">Bug </w:t>
      </w:r>
      <w:r w:rsidRPr="005C0D58">
        <w:rPr>
          <w:b/>
          <w:bCs/>
          <w:sz w:val="28"/>
          <w:szCs w:val="28"/>
          <w:lang w:val="en-AE"/>
        </w:rPr>
        <w:t>Id:</w:t>
      </w:r>
    </w:p>
    <w:p w14:paraId="05E6B925" w14:textId="05D8AE40" w:rsidR="00C822BD" w:rsidRDefault="00C822BD" w:rsidP="00C822BD">
      <w:pPr>
        <w:jc w:val="right"/>
        <w:rPr>
          <w:rtl/>
        </w:rPr>
      </w:pPr>
      <w:r>
        <w:t xml:space="preserve">  </w:t>
      </w:r>
      <w:r>
        <w:t>The picture of the product</w:t>
      </w:r>
      <w:r>
        <w:t>.</w:t>
      </w:r>
    </w:p>
    <w:p w14:paraId="7F5978A2" w14:textId="77777777" w:rsidR="00C822BD" w:rsidRDefault="00C822BD" w:rsidP="00C822BD">
      <w:pPr>
        <w:jc w:val="right"/>
        <w:rPr>
          <w:b/>
          <w:bCs/>
          <w:sz w:val="28"/>
          <w:szCs w:val="28"/>
        </w:rPr>
      </w:pPr>
      <w:r w:rsidRPr="00303D83">
        <w:rPr>
          <w:b/>
          <w:bCs/>
          <w:sz w:val="28"/>
          <w:szCs w:val="28"/>
        </w:rPr>
        <w:t>Description:</w:t>
      </w:r>
    </w:p>
    <w:p w14:paraId="2675E7E6" w14:textId="5C2C70FD" w:rsidR="00C822BD" w:rsidRPr="009948D1" w:rsidRDefault="00C822BD" w:rsidP="00C822BD">
      <w:pPr>
        <w:jc w:val="right"/>
        <w:rPr>
          <w:rtl/>
          <w:lang w:val="en-AE"/>
        </w:rPr>
      </w:pPr>
      <w:r w:rsidRPr="0016278B">
        <w:t>When the user</w:t>
      </w:r>
      <w:r>
        <w:t xml:space="preserve"> selects the picture of the product it appears, but it is hidden from the product details. </w:t>
      </w:r>
      <w:r>
        <w:rPr>
          <w:lang w:val="en-AE"/>
        </w:rPr>
        <w:t xml:space="preserve">  </w:t>
      </w:r>
    </w:p>
    <w:p w14:paraId="144E1E93" w14:textId="77777777" w:rsidR="00C822BD" w:rsidRDefault="00C822BD" w:rsidP="00C822BD">
      <w:pPr>
        <w:jc w:val="right"/>
        <w:rPr>
          <w:b/>
          <w:bCs/>
          <w:sz w:val="28"/>
          <w:szCs w:val="28"/>
          <w:rtl/>
        </w:rPr>
      </w:pPr>
      <w:r w:rsidRPr="00B02B07">
        <w:rPr>
          <w:b/>
          <w:bCs/>
          <w:sz w:val="28"/>
          <w:szCs w:val="28"/>
        </w:rPr>
        <w:t>Steps to reproduce:</w:t>
      </w:r>
    </w:p>
    <w:p w14:paraId="13F7B3D7" w14:textId="77777777" w:rsidR="00C822BD" w:rsidRDefault="00C822BD" w:rsidP="00C822BD">
      <w:pPr>
        <w:jc w:val="right"/>
      </w:pPr>
      <w:r w:rsidRPr="0085230A">
        <w:t xml:space="preserve">1. </w:t>
      </w:r>
      <w:r w:rsidRPr="00B02B07">
        <w:t xml:space="preserve">Open </w:t>
      </w:r>
      <w:r>
        <w:t>the POS store software.</w:t>
      </w:r>
    </w:p>
    <w:p w14:paraId="20BAE8B1" w14:textId="77777777" w:rsidR="00C822BD" w:rsidRDefault="00C822BD" w:rsidP="00C822BD">
      <w:pPr>
        <w:jc w:val="right"/>
      </w:pPr>
      <w:r>
        <w:t>2.</w:t>
      </w:r>
      <w:r w:rsidRPr="0085230A">
        <w:t xml:space="preserve"> </w:t>
      </w:r>
      <w:r>
        <w:t>Move to the product page.</w:t>
      </w:r>
    </w:p>
    <w:p w14:paraId="3D7DA0DF" w14:textId="1841C989" w:rsidR="00C822BD" w:rsidRDefault="00C822BD" w:rsidP="00C822BD">
      <w:pPr>
        <w:jc w:val="right"/>
        <w:rPr>
          <w:rtl/>
        </w:rPr>
      </w:pPr>
      <w:r>
        <w:rPr>
          <w:lang w:val="en-AE"/>
        </w:rPr>
        <w:t xml:space="preserve">3. </w:t>
      </w:r>
      <w:r>
        <w:rPr>
          <w:lang w:val="en-AE"/>
        </w:rPr>
        <w:t>Selects a picture for a product</w:t>
      </w:r>
      <w:r>
        <w:t>.</w:t>
      </w:r>
    </w:p>
    <w:p w14:paraId="17916B4C" w14:textId="6799DFA6" w:rsidR="00C822BD" w:rsidRDefault="00C822BD" w:rsidP="00C822BD">
      <w:pPr>
        <w:jc w:val="right"/>
        <w:rPr>
          <w:lang w:val="en-AE"/>
        </w:rPr>
      </w:pPr>
      <w:r>
        <w:rPr>
          <w:lang w:val="en-AE"/>
        </w:rPr>
        <w:t xml:space="preserve">4. Observe </w:t>
      </w:r>
      <w:r>
        <w:rPr>
          <w:lang w:val="en-AE"/>
        </w:rPr>
        <w:t>the picture on the POS page</w:t>
      </w:r>
      <w:r>
        <w:rPr>
          <w:lang w:val="en-AE"/>
        </w:rPr>
        <w:t>.</w:t>
      </w:r>
    </w:p>
    <w:p w14:paraId="1525CEFB" w14:textId="636FB09E" w:rsidR="00C822BD" w:rsidRPr="00C822BD" w:rsidRDefault="00C822BD" w:rsidP="00C822BD">
      <w:pPr>
        <w:jc w:val="right"/>
        <w:rPr>
          <w:b/>
          <w:bCs/>
          <w:sz w:val="28"/>
          <w:szCs w:val="28"/>
          <w:rtl/>
          <w:lang w:val="en-AE"/>
        </w:rPr>
      </w:pPr>
      <w:r>
        <w:rPr>
          <w:lang w:val="en-AE"/>
        </w:rPr>
        <w:t>5. Return again to the product page and observe the picture file.</w:t>
      </w:r>
      <w:r w:rsidR="0010025D">
        <w:rPr>
          <w:lang w:val="en-AE"/>
        </w:rPr>
        <w:t xml:space="preserve"> </w:t>
      </w:r>
    </w:p>
    <w:p w14:paraId="40CE05BF" w14:textId="77777777" w:rsidR="00C822BD" w:rsidRDefault="00C822BD" w:rsidP="00C822BD">
      <w:pPr>
        <w:jc w:val="right"/>
        <w:rPr>
          <w:b/>
          <w:bCs/>
          <w:sz w:val="28"/>
          <w:szCs w:val="28"/>
        </w:rPr>
      </w:pPr>
      <w:r w:rsidRPr="002D609E">
        <w:rPr>
          <w:b/>
          <w:bCs/>
          <w:sz w:val="28"/>
          <w:szCs w:val="28"/>
        </w:rPr>
        <w:t>Priority</w:t>
      </w:r>
      <w:r>
        <w:rPr>
          <w:b/>
          <w:bCs/>
          <w:sz w:val="28"/>
          <w:szCs w:val="28"/>
        </w:rPr>
        <w:t xml:space="preserve"> / Severity</w:t>
      </w:r>
      <w:r w:rsidRPr="002D609E">
        <w:rPr>
          <w:b/>
          <w:bCs/>
          <w:sz w:val="28"/>
          <w:szCs w:val="28"/>
        </w:rPr>
        <w:t>:</w:t>
      </w:r>
    </w:p>
    <w:p w14:paraId="3ABF40A3" w14:textId="77777777" w:rsidR="00C822BD" w:rsidRDefault="00C822BD" w:rsidP="00C822BD">
      <w:pPr>
        <w:jc w:val="right"/>
      </w:pPr>
      <w:r>
        <w:rPr>
          <w:b/>
          <w:bCs/>
          <w:sz w:val="28"/>
          <w:szCs w:val="28"/>
        </w:rPr>
        <w:t xml:space="preserve">  </w:t>
      </w:r>
      <w:r w:rsidRPr="00FA3252">
        <w:t>Priority:</w:t>
      </w:r>
      <w:r>
        <w:t xml:space="preserve"> Low</w:t>
      </w:r>
      <w:r w:rsidRPr="002D609E">
        <w:t>.</w:t>
      </w:r>
    </w:p>
    <w:p w14:paraId="561F754B" w14:textId="77777777" w:rsidR="00C822BD" w:rsidRDefault="00C822BD" w:rsidP="00C822BD">
      <w:pPr>
        <w:jc w:val="right"/>
        <w:rPr>
          <w:rtl/>
        </w:rPr>
      </w:pPr>
      <w:r>
        <w:t xml:space="preserve">  Severity</w:t>
      </w:r>
      <w:r w:rsidRPr="00FA3252">
        <w:t>:</w:t>
      </w:r>
      <w:r>
        <w:t xml:space="preserve"> Minor</w:t>
      </w:r>
      <w:r w:rsidRPr="002D609E">
        <w:t>.</w:t>
      </w:r>
    </w:p>
    <w:p w14:paraId="0FE3B469" w14:textId="77777777" w:rsidR="00C822BD" w:rsidRDefault="00C822BD" w:rsidP="00C822BD">
      <w:pPr>
        <w:jc w:val="right"/>
        <w:rPr>
          <w:b/>
          <w:bCs/>
          <w:sz w:val="28"/>
          <w:szCs w:val="28"/>
        </w:rPr>
      </w:pPr>
      <w:r w:rsidRPr="002D609E">
        <w:rPr>
          <w:b/>
          <w:bCs/>
          <w:sz w:val="28"/>
          <w:szCs w:val="28"/>
        </w:rPr>
        <w:t>Environment:</w:t>
      </w:r>
    </w:p>
    <w:p w14:paraId="2D8CE4C8" w14:textId="77777777" w:rsidR="00C822BD" w:rsidRPr="007B40D4" w:rsidRDefault="00C822BD" w:rsidP="00C822BD">
      <w:pPr>
        <w:jc w:val="right"/>
      </w:pPr>
      <w:r>
        <w:rPr>
          <w:b/>
          <w:bCs/>
          <w:sz w:val="28"/>
          <w:szCs w:val="28"/>
        </w:rPr>
        <w:t xml:space="preserve"> </w:t>
      </w:r>
      <w:r w:rsidRPr="007B40D4">
        <w:t xml:space="preserve">   </w:t>
      </w:r>
      <w:r w:rsidRPr="007F7085">
        <w:rPr>
          <w:rStyle w:val="Hyperlink"/>
          <w:rFonts w:asciiTheme="majorBidi" w:eastAsia="Calibri" w:hAnsiTheme="majorBidi" w:cstheme="majorBidi"/>
          <w:kern w:val="0"/>
          <w:sz w:val="24"/>
          <w:szCs w:val="24"/>
          <w14:ligatures w14:val="none"/>
        </w:rPr>
        <w:t>https://test-project-c6cd7.web.app/home</w:t>
      </w:r>
    </w:p>
    <w:p w14:paraId="11318ED2" w14:textId="77777777" w:rsidR="00C822BD" w:rsidRDefault="00C822BD" w:rsidP="00C822BD">
      <w:pPr>
        <w:ind w:left="2160"/>
        <w:jc w:val="right"/>
      </w:pPr>
      <w:r>
        <w:rPr>
          <w:b/>
          <w:bCs/>
          <w:sz w:val="28"/>
          <w:szCs w:val="28"/>
        </w:rPr>
        <w:t xml:space="preserve">   </w:t>
      </w:r>
      <w:r w:rsidRPr="00B02B07">
        <w:t xml:space="preserve">web browser (Google </w:t>
      </w:r>
      <w:r>
        <w:t>Chrome</w:t>
      </w:r>
      <w:r w:rsidRPr="00B02B07">
        <w:t>, Microsoft Edge)</w:t>
      </w:r>
      <w:r>
        <w:t>.</w:t>
      </w:r>
    </w:p>
    <w:p w14:paraId="3540D0AD" w14:textId="77777777" w:rsidR="00C822BD" w:rsidRDefault="00C822BD" w:rsidP="00C822BD">
      <w:pPr>
        <w:jc w:val="right"/>
      </w:pPr>
      <w:r>
        <w:t xml:space="preserve">    Mobile (iPhone, Android).</w:t>
      </w:r>
    </w:p>
    <w:p w14:paraId="12925424" w14:textId="77777777" w:rsidR="00C822BD" w:rsidRDefault="00C822BD" w:rsidP="00C822BD">
      <w:pPr>
        <w:jc w:val="right"/>
        <w:rPr>
          <w:b/>
          <w:bCs/>
          <w:sz w:val="28"/>
          <w:szCs w:val="28"/>
        </w:rPr>
      </w:pPr>
    </w:p>
    <w:p w14:paraId="12B2B402" w14:textId="77777777" w:rsidR="00C822BD" w:rsidRDefault="00C822BD" w:rsidP="00C822BD">
      <w:pPr>
        <w:jc w:val="right"/>
        <w:rPr>
          <w:b/>
          <w:bCs/>
          <w:sz w:val="28"/>
          <w:szCs w:val="28"/>
        </w:rPr>
      </w:pPr>
      <w:r w:rsidRPr="0075027F">
        <w:rPr>
          <w:b/>
          <w:bCs/>
          <w:sz w:val="28"/>
          <w:szCs w:val="28"/>
        </w:rPr>
        <w:t>Expected Result:</w:t>
      </w:r>
    </w:p>
    <w:p w14:paraId="6CB07CC7" w14:textId="7CD4118E" w:rsidR="00C822BD" w:rsidRPr="002C01E6" w:rsidRDefault="00C822BD" w:rsidP="00C822BD">
      <w:pPr>
        <w:jc w:val="right"/>
        <w:rPr>
          <w:rtl/>
        </w:rPr>
      </w:pPr>
      <w:r w:rsidRPr="0016278B">
        <w:t>When the user</w:t>
      </w:r>
      <w:r>
        <w:t xml:space="preserve"> needs to add a product </w:t>
      </w:r>
      <w:r>
        <w:rPr>
          <w:lang w:val="en-AE"/>
        </w:rPr>
        <w:t xml:space="preserve">to the product grid, he needs to </w:t>
      </w:r>
      <w:r w:rsidR="0010025D">
        <w:rPr>
          <w:lang w:val="en-AE"/>
        </w:rPr>
        <w:t xml:space="preserve">select a picture for it, and it is a required field but after he adds it and displayed it on the POS page it should still </w:t>
      </w:r>
      <w:r w:rsidR="009D3CCB">
        <w:rPr>
          <w:lang w:val="en-AE"/>
        </w:rPr>
        <w:t xml:space="preserve">be </w:t>
      </w:r>
      <w:r w:rsidR="0010025D">
        <w:rPr>
          <w:lang w:val="en-AE"/>
        </w:rPr>
        <w:t>on the product details.</w:t>
      </w:r>
    </w:p>
    <w:p w14:paraId="49AFC625" w14:textId="77777777" w:rsidR="00C822BD" w:rsidRDefault="00C822BD" w:rsidP="00C822BD">
      <w:pPr>
        <w:jc w:val="right"/>
        <w:rPr>
          <w:b/>
          <w:bCs/>
          <w:sz w:val="28"/>
          <w:szCs w:val="28"/>
          <w:rtl/>
        </w:rPr>
      </w:pPr>
      <w:r w:rsidRPr="0057634B">
        <w:rPr>
          <w:b/>
          <w:bCs/>
          <w:sz w:val="28"/>
          <w:szCs w:val="28"/>
        </w:rPr>
        <w:t>Actual Result</w:t>
      </w:r>
      <w:r>
        <w:rPr>
          <w:b/>
          <w:bCs/>
          <w:sz w:val="28"/>
          <w:szCs w:val="28"/>
        </w:rPr>
        <w:t>:</w:t>
      </w:r>
    </w:p>
    <w:p w14:paraId="5EE8F8E0" w14:textId="467E2B26" w:rsidR="0010025D" w:rsidRDefault="0010025D" w:rsidP="0010025D">
      <w:pPr>
        <w:jc w:val="right"/>
        <w:rPr>
          <w:lang w:val="en-AE"/>
        </w:rPr>
      </w:pPr>
      <w:r w:rsidRPr="0016278B">
        <w:t>When the user</w:t>
      </w:r>
      <w:r>
        <w:t xml:space="preserve"> needs to add a product </w:t>
      </w:r>
      <w:r>
        <w:rPr>
          <w:lang w:val="en-AE"/>
        </w:rPr>
        <w:t>to the product grid, he needs to select a picture for it, and it is a required field but after he adds it and displayed it on the POS page it is hidden from product details.</w:t>
      </w:r>
    </w:p>
    <w:p w14:paraId="714A1E47" w14:textId="437882F4" w:rsidR="00916FC7" w:rsidRDefault="00916FC7" w:rsidP="0010025D">
      <w:pPr>
        <w:jc w:val="right"/>
        <w:rPr>
          <w:lang w:val="en-AE"/>
        </w:rPr>
      </w:pPr>
    </w:p>
    <w:p w14:paraId="0144998B" w14:textId="3FC3273D" w:rsidR="00916FC7" w:rsidRDefault="00916FC7" w:rsidP="0010025D">
      <w:pPr>
        <w:jc w:val="right"/>
        <w:rPr>
          <w:lang w:val="en-AE"/>
        </w:rPr>
      </w:pPr>
    </w:p>
    <w:p w14:paraId="3CC51C6A" w14:textId="70DFD7DC" w:rsidR="00916FC7" w:rsidRDefault="00916FC7" w:rsidP="0010025D">
      <w:pPr>
        <w:jc w:val="right"/>
        <w:rPr>
          <w:lang w:val="en-AE"/>
        </w:rPr>
      </w:pPr>
    </w:p>
    <w:p w14:paraId="56690C74" w14:textId="77777777" w:rsidR="00916FC7" w:rsidRPr="002C01E6" w:rsidRDefault="00916FC7" w:rsidP="0010025D">
      <w:pPr>
        <w:jc w:val="right"/>
        <w:rPr>
          <w:rtl/>
        </w:rPr>
      </w:pPr>
    </w:p>
    <w:p w14:paraId="191412D4" w14:textId="145C3693" w:rsidR="00C822BD" w:rsidRDefault="00C822BD" w:rsidP="00C822BD">
      <w:pPr>
        <w:jc w:val="right"/>
        <w:rPr>
          <w:b/>
          <w:bCs/>
          <w:sz w:val="28"/>
          <w:szCs w:val="28"/>
        </w:rPr>
      </w:pPr>
      <w:r w:rsidRPr="00CC5DA5">
        <w:rPr>
          <w:b/>
          <w:bCs/>
          <w:sz w:val="28"/>
          <w:szCs w:val="28"/>
        </w:rPr>
        <w:lastRenderedPageBreak/>
        <w:t>Attachment:</w:t>
      </w:r>
    </w:p>
    <w:p w14:paraId="30A6749A" w14:textId="77777777" w:rsidR="009D3CCB" w:rsidRDefault="009D3CCB" w:rsidP="00C822BD">
      <w:pPr>
        <w:jc w:val="right"/>
        <w:rPr>
          <w:b/>
          <w:bCs/>
          <w:sz w:val="28"/>
          <w:szCs w:val="28"/>
        </w:rPr>
      </w:pPr>
    </w:p>
    <w:p w14:paraId="32FEC987" w14:textId="5C2413EF" w:rsidR="00916FC7" w:rsidRDefault="00916FC7" w:rsidP="00C822BD">
      <w:pPr>
        <w:jc w:val="right"/>
        <w:rPr>
          <w:rtl/>
        </w:rPr>
      </w:pPr>
      <w:r>
        <w:rPr>
          <w:noProof/>
        </w:rPr>
        <w:drawing>
          <wp:inline distT="0" distB="0" distL="0" distR="0" wp14:anchorId="2B263BC9" wp14:editId="34D9ABAC">
            <wp:extent cx="3197101" cy="1798320"/>
            <wp:effectExtent l="0" t="0" r="3810" b="0"/>
            <wp:docPr id="13184214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21451" name="Picture 131842145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12867" cy="1807188"/>
                    </a:xfrm>
                    <a:prstGeom prst="rect">
                      <a:avLst/>
                    </a:prstGeom>
                  </pic:spPr>
                </pic:pic>
              </a:graphicData>
            </a:graphic>
          </wp:inline>
        </w:drawing>
      </w:r>
    </w:p>
    <w:p w14:paraId="6F1DAC56" w14:textId="60694A63" w:rsidR="007B6B7D" w:rsidRDefault="007B6B7D" w:rsidP="007B6B7D"/>
    <w:p w14:paraId="4257AE94" w14:textId="08D5FD1F" w:rsidR="007B6B7D" w:rsidRPr="007B6B7D" w:rsidRDefault="009D3CCB" w:rsidP="007B6B7D">
      <w:pPr>
        <w:jc w:val="right"/>
      </w:pPr>
      <w:r>
        <w:t xml:space="preserve"> </w:t>
      </w:r>
      <w:r w:rsidR="007B6B7D">
        <w:rPr>
          <w:noProof/>
        </w:rPr>
        <w:drawing>
          <wp:inline distT="0" distB="0" distL="0" distR="0" wp14:anchorId="530E527C" wp14:editId="2223685C">
            <wp:extent cx="3183552" cy="1790700"/>
            <wp:effectExtent l="0" t="0" r="0" b="0"/>
            <wp:docPr id="1800765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65076" name="Picture 180076507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89588" cy="1794095"/>
                    </a:xfrm>
                    <a:prstGeom prst="rect">
                      <a:avLst/>
                    </a:prstGeom>
                  </pic:spPr>
                </pic:pic>
              </a:graphicData>
            </a:graphic>
          </wp:inline>
        </w:drawing>
      </w:r>
    </w:p>
    <w:sectPr w:rsidR="007B6B7D" w:rsidRPr="007B6B7D" w:rsidSect="00C155B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FDE95" w14:textId="77777777" w:rsidR="00DF22AD" w:rsidRDefault="00DF22AD" w:rsidP="0030534A">
      <w:pPr>
        <w:spacing w:after="0" w:line="240" w:lineRule="auto"/>
      </w:pPr>
      <w:r>
        <w:separator/>
      </w:r>
    </w:p>
  </w:endnote>
  <w:endnote w:type="continuationSeparator" w:id="0">
    <w:p w14:paraId="16DF16C2" w14:textId="77777777" w:rsidR="00DF22AD" w:rsidRDefault="00DF22AD" w:rsidP="00305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196E3" w14:textId="77777777" w:rsidR="00DF22AD" w:rsidRDefault="00DF22AD" w:rsidP="0030534A">
      <w:pPr>
        <w:spacing w:after="0" w:line="240" w:lineRule="auto"/>
      </w:pPr>
      <w:r>
        <w:separator/>
      </w:r>
    </w:p>
  </w:footnote>
  <w:footnote w:type="continuationSeparator" w:id="0">
    <w:p w14:paraId="3510FD79" w14:textId="77777777" w:rsidR="00DF22AD" w:rsidRDefault="00DF22AD" w:rsidP="003053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F50F8"/>
    <w:multiLevelType w:val="hybridMultilevel"/>
    <w:tmpl w:val="06B0F9CC"/>
    <w:lvl w:ilvl="0" w:tplc="04090001">
      <w:start w:val="1"/>
      <w:numFmt w:val="bullet"/>
      <w:lvlText w:val=""/>
      <w:lvlJc w:val="left"/>
      <w:pPr>
        <w:ind w:left="9022" w:hanging="360"/>
      </w:pPr>
      <w:rPr>
        <w:rFonts w:ascii="Symbol" w:hAnsi="Symbol" w:hint="default"/>
      </w:rPr>
    </w:lvl>
    <w:lvl w:ilvl="1" w:tplc="04090003" w:tentative="1">
      <w:start w:val="1"/>
      <w:numFmt w:val="bullet"/>
      <w:lvlText w:val="o"/>
      <w:lvlJc w:val="left"/>
      <w:pPr>
        <w:ind w:left="9742" w:hanging="360"/>
      </w:pPr>
      <w:rPr>
        <w:rFonts w:ascii="Courier New" w:hAnsi="Courier New" w:cs="Courier New" w:hint="default"/>
      </w:rPr>
    </w:lvl>
    <w:lvl w:ilvl="2" w:tplc="04090005" w:tentative="1">
      <w:start w:val="1"/>
      <w:numFmt w:val="bullet"/>
      <w:lvlText w:val=""/>
      <w:lvlJc w:val="left"/>
      <w:pPr>
        <w:ind w:left="10462" w:hanging="360"/>
      </w:pPr>
      <w:rPr>
        <w:rFonts w:ascii="Wingdings" w:hAnsi="Wingdings" w:hint="default"/>
      </w:rPr>
    </w:lvl>
    <w:lvl w:ilvl="3" w:tplc="04090001" w:tentative="1">
      <w:start w:val="1"/>
      <w:numFmt w:val="bullet"/>
      <w:lvlText w:val=""/>
      <w:lvlJc w:val="left"/>
      <w:pPr>
        <w:ind w:left="11182" w:hanging="360"/>
      </w:pPr>
      <w:rPr>
        <w:rFonts w:ascii="Symbol" w:hAnsi="Symbol" w:hint="default"/>
      </w:rPr>
    </w:lvl>
    <w:lvl w:ilvl="4" w:tplc="04090003" w:tentative="1">
      <w:start w:val="1"/>
      <w:numFmt w:val="bullet"/>
      <w:lvlText w:val="o"/>
      <w:lvlJc w:val="left"/>
      <w:pPr>
        <w:ind w:left="11902" w:hanging="360"/>
      </w:pPr>
      <w:rPr>
        <w:rFonts w:ascii="Courier New" w:hAnsi="Courier New" w:cs="Courier New" w:hint="default"/>
      </w:rPr>
    </w:lvl>
    <w:lvl w:ilvl="5" w:tplc="04090005" w:tentative="1">
      <w:start w:val="1"/>
      <w:numFmt w:val="bullet"/>
      <w:lvlText w:val=""/>
      <w:lvlJc w:val="left"/>
      <w:pPr>
        <w:ind w:left="12622" w:hanging="360"/>
      </w:pPr>
      <w:rPr>
        <w:rFonts w:ascii="Wingdings" w:hAnsi="Wingdings" w:hint="default"/>
      </w:rPr>
    </w:lvl>
    <w:lvl w:ilvl="6" w:tplc="04090001" w:tentative="1">
      <w:start w:val="1"/>
      <w:numFmt w:val="bullet"/>
      <w:lvlText w:val=""/>
      <w:lvlJc w:val="left"/>
      <w:pPr>
        <w:ind w:left="13342" w:hanging="360"/>
      </w:pPr>
      <w:rPr>
        <w:rFonts w:ascii="Symbol" w:hAnsi="Symbol" w:hint="default"/>
      </w:rPr>
    </w:lvl>
    <w:lvl w:ilvl="7" w:tplc="04090003" w:tentative="1">
      <w:start w:val="1"/>
      <w:numFmt w:val="bullet"/>
      <w:lvlText w:val="o"/>
      <w:lvlJc w:val="left"/>
      <w:pPr>
        <w:ind w:left="14062" w:hanging="360"/>
      </w:pPr>
      <w:rPr>
        <w:rFonts w:ascii="Courier New" w:hAnsi="Courier New" w:cs="Courier New" w:hint="default"/>
      </w:rPr>
    </w:lvl>
    <w:lvl w:ilvl="8" w:tplc="04090005" w:tentative="1">
      <w:start w:val="1"/>
      <w:numFmt w:val="bullet"/>
      <w:lvlText w:val=""/>
      <w:lvlJc w:val="left"/>
      <w:pPr>
        <w:ind w:left="14782" w:hanging="360"/>
      </w:pPr>
      <w:rPr>
        <w:rFonts w:ascii="Wingdings" w:hAnsi="Wingdings" w:hint="default"/>
      </w:rPr>
    </w:lvl>
  </w:abstractNum>
  <w:abstractNum w:abstractNumId="1" w15:restartNumberingAfterBreak="0">
    <w:nsid w:val="25F44A26"/>
    <w:multiLevelType w:val="hybridMultilevel"/>
    <w:tmpl w:val="B5286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A0D21"/>
    <w:multiLevelType w:val="hybridMultilevel"/>
    <w:tmpl w:val="F1026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71560"/>
    <w:multiLevelType w:val="hybridMultilevel"/>
    <w:tmpl w:val="5CBC1C82"/>
    <w:lvl w:ilvl="0" w:tplc="04090001">
      <w:start w:val="1"/>
      <w:numFmt w:val="bullet"/>
      <w:lvlText w:val=""/>
      <w:lvlJc w:val="left"/>
      <w:pPr>
        <w:ind w:left="9022" w:hanging="360"/>
      </w:pPr>
      <w:rPr>
        <w:rFonts w:ascii="Symbol" w:hAnsi="Symbol" w:hint="default"/>
      </w:rPr>
    </w:lvl>
    <w:lvl w:ilvl="1" w:tplc="04090003" w:tentative="1">
      <w:start w:val="1"/>
      <w:numFmt w:val="bullet"/>
      <w:lvlText w:val="o"/>
      <w:lvlJc w:val="left"/>
      <w:pPr>
        <w:ind w:left="9742" w:hanging="360"/>
      </w:pPr>
      <w:rPr>
        <w:rFonts w:ascii="Courier New" w:hAnsi="Courier New" w:cs="Courier New" w:hint="default"/>
      </w:rPr>
    </w:lvl>
    <w:lvl w:ilvl="2" w:tplc="04090005" w:tentative="1">
      <w:start w:val="1"/>
      <w:numFmt w:val="bullet"/>
      <w:lvlText w:val=""/>
      <w:lvlJc w:val="left"/>
      <w:pPr>
        <w:ind w:left="10462" w:hanging="360"/>
      </w:pPr>
      <w:rPr>
        <w:rFonts w:ascii="Wingdings" w:hAnsi="Wingdings" w:hint="default"/>
      </w:rPr>
    </w:lvl>
    <w:lvl w:ilvl="3" w:tplc="04090001" w:tentative="1">
      <w:start w:val="1"/>
      <w:numFmt w:val="bullet"/>
      <w:lvlText w:val=""/>
      <w:lvlJc w:val="left"/>
      <w:pPr>
        <w:ind w:left="11182" w:hanging="360"/>
      </w:pPr>
      <w:rPr>
        <w:rFonts w:ascii="Symbol" w:hAnsi="Symbol" w:hint="default"/>
      </w:rPr>
    </w:lvl>
    <w:lvl w:ilvl="4" w:tplc="04090003" w:tentative="1">
      <w:start w:val="1"/>
      <w:numFmt w:val="bullet"/>
      <w:lvlText w:val="o"/>
      <w:lvlJc w:val="left"/>
      <w:pPr>
        <w:ind w:left="11902" w:hanging="360"/>
      </w:pPr>
      <w:rPr>
        <w:rFonts w:ascii="Courier New" w:hAnsi="Courier New" w:cs="Courier New" w:hint="default"/>
      </w:rPr>
    </w:lvl>
    <w:lvl w:ilvl="5" w:tplc="04090005" w:tentative="1">
      <w:start w:val="1"/>
      <w:numFmt w:val="bullet"/>
      <w:lvlText w:val=""/>
      <w:lvlJc w:val="left"/>
      <w:pPr>
        <w:ind w:left="12622" w:hanging="360"/>
      </w:pPr>
      <w:rPr>
        <w:rFonts w:ascii="Wingdings" w:hAnsi="Wingdings" w:hint="default"/>
      </w:rPr>
    </w:lvl>
    <w:lvl w:ilvl="6" w:tplc="04090001" w:tentative="1">
      <w:start w:val="1"/>
      <w:numFmt w:val="bullet"/>
      <w:lvlText w:val=""/>
      <w:lvlJc w:val="left"/>
      <w:pPr>
        <w:ind w:left="13342" w:hanging="360"/>
      </w:pPr>
      <w:rPr>
        <w:rFonts w:ascii="Symbol" w:hAnsi="Symbol" w:hint="default"/>
      </w:rPr>
    </w:lvl>
    <w:lvl w:ilvl="7" w:tplc="04090003" w:tentative="1">
      <w:start w:val="1"/>
      <w:numFmt w:val="bullet"/>
      <w:lvlText w:val="o"/>
      <w:lvlJc w:val="left"/>
      <w:pPr>
        <w:ind w:left="14062" w:hanging="360"/>
      </w:pPr>
      <w:rPr>
        <w:rFonts w:ascii="Courier New" w:hAnsi="Courier New" w:cs="Courier New" w:hint="default"/>
      </w:rPr>
    </w:lvl>
    <w:lvl w:ilvl="8" w:tplc="04090005" w:tentative="1">
      <w:start w:val="1"/>
      <w:numFmt w:val="bullet"/>
      <w:lvlText w:val=""/>
      <w:lvlJc w:val="left"/>
      <w:pPr>
        <w:ind w:left="14782" w:hanging="360"/>
      </w:pPr>
      <w:rPr>
        <w:rFonts w:ascii="Wingdings" w:hAnsi="Wingdings" w:hint="default"/>
      </w:rPr>
    </w:lvl>
  </w:abstractNum>
  <w:abstractNum w:abstractNumId="4" w15:restartNumberingAfterBreak="0">
    <w:nsid w:val="3E6D1666"/>
    <w:multiLevelType w:val="hybridMultilevel"/>
    <w:tmpl w:val="0F14D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00F50"/>
    <w:multiLevelType w:val="hybridMultilevel"/>
    <w:tmpl w:val="229E5092"/>
    <w:lvl w:ilvl="0" w:tplc="04090001">
      <w:start w:val="1"/>
      <w:numFmt w:val="bullet"/>
      <w:lvlText w:val=""/>
      <w:lvlJc w:val="left"/>
      <w:pPr>
        <w:ind w:left="9022" w:hanging="360"/>
      </w:pPr>
      <w:rPr>
        <w:rFonts w:ascii="Symbol" w:hAnsi="Symbol" w:hint="default"/>
      </w:rPr>
    </w:lvl>
    <w:lvl w:ilvl="1" w:tplc="04090003" w:tentative="1">
      <w:start w:val="1"/>
      <w:numFmt w:val="bullet"/>
      <w:lvlText w:val="o"/>
      <w:lvlJc w:val="left"/>
      <w:pPr>
        <w:ind w:left="9742" w:hanging="360"/>
      </w:pPr>
      <w:rPr>
        <w:rFonts w:ascii="Courier New" w:hAnsi="Courier New" w:cs="Courier New" w:hint="default"/>
      </w:rPr>
    </w:lvl>
    <w:lvl w:ilvl="2" w:tplc="04090005" w:tentative="1">
      <w:start w:val="1"/>
      <w:numFmt w:val="bullet"/>
      <w:lvlText w:val=""/>
      <w:lvlJc w:val="left"/>
      <w:pPr>
        <w:ind w:left="10462" w:hanging="360"/>
      </w:pPr>
      <w:rPr>
        <w:rFonts w:ascii="Wingdings" w:hAnsi="Wingdings" w:hint="default"/>
      </w:rPr>
    </w:lvl>
    <w:lvl w:ilvl="3" w:tplc="04090001" w:tentative="1">
      <w:start w:val="1"/>
      <w:numFmt w:val="bullet"/>
      <w:lvlText w:val=""/>
      <w:lvlJc w:val="left"/>
      <w:pPr>
        <w:ind w:left="11182" w:hanging="360"/>
      </w:pPr>
      <w:rPr>
        <w:rFonts w:ascii="Symbol" w:hAnsi="Symbol" w:hint="default"/>
      </w:rPr>
    </w:lvl>
    <w:lvl w:ilvl="4" w:tplc="04090003" w:tentative="1">
      <w:start w:val="1"/>
      <w:numFmt w:val="bullet"/>
      <w:lvlText w:val="o"/>
      <w:lvlJc w:val="left"/>
      <w:pPr>
        <w:ind w:left="11902" w:hanging="360"/>
      </w:pPr>
      <w:rPr>
        <w:rFonts w:ascii="Courier New" w:hAnsi="Courier New" w:cs="Courier New" w:hint="default"/>
      </w:rPr>
    </w:lvl>
    <w:lvl w:ilvl="5" w:tplc="04090005" w:tentative="1">
      <w:start w:val="1"/>
      <w:numFmt w:val="bullet"/>
      <w:lvlText w:val=""/>
      <w:lvlJc w:val="left"/>
      <w:pPr>
        <w:ind w:left="12622" w:hanging="360"/>
      </w:pPr>
      <w:rPr>
        <w:rFonts w:ascii="Wingdings" w:hAnsi="Wingdings" w:hint="default"/>
      </w:rPr>
    </w:lvl>
    <w:lvl w:ilvl="6" w:tplc="04090001" w:tentative="1">
      <w:start w:val="1"/>
      <w:numFmt w:val="bullet"/>
      <w:lvlText w:val=""/>
      <w:lvlJc w:val="left"/>
      <w:pPr>
        <w:ind w:left="13342" w:hanging="360"/>
      </w:pPr>
      <w:rPr>
        <w:rFonts w:ascii="Symbol" w:hAnsi="Symbol" w:hint="default"/>
      </w:rPr>
    </w:lvl>
    <w:lvl w:ilvl="7" w:tplc="04090003" w:tentative="1">
      <w:start w:val="1"/>
      <w:numFmt w:val="bullet"/>
      <w:lvlText w:val="o"/>
      <w:lvlJc w:val="left"/>
      <w:pPr>
        <w:ind w:left="14062" w:hanging="360"/>
      </w:pPr>
      <w:rPr>
        <w:rFonts w:ascii="Courier New" w:hAnsi="Courier New" w:cs="Courier New" w:hint="default"/>
      </w:rPr>
    </w:lvl>
    <w:lvl w:ilvl="8" w:tplc="04090005" w:tentative="1">
      <w:start w:val="1"/>
      <w:numFmt w:val="bullet"/>
      <w:lvlText w:val=""/>
      <w:lvlJc w:val="left"/>
      <w:pPr>
        <w:ind w:left="14782" w:hanging="360"/>
      </w:pPr>
      <w:rPr>
        <w:rFonts w:ascii="Wingdings" w:hAnsi="Wingdings" w:hint="default"/>
      </w:rPr>
    </w:lvl>
  </w:abstractNum>
  <w:abstractNum w:abstractNumId="6" w15:restartNumberingAfterBreak="0">
    <w:nsid w:val="48203F7E"/>
    <w:multiLevelType w:val="hybridMultilevel"/>
    <w:tmpl w:val="F89C43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5404055"/>
    <w:multiLevelType w:val="hybridMultilevel"/>
    <w:tmpl w:val="293E8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7E3414"/>
    <w:multiLevelType w:val="hybridMultilevel"/>
    <w:tmpl w:val="4CACE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09665237">
    <w:abstractNumId w:val="4"/>
  </w:num>
  <w:num w:numId="2" w16cid:durableId="2002269605">
    <w:abstractNumId w:val="6"/>
  </w:num>
  <w:num w:numId="3" w16cid:durableId="1674917554">
    <w:abstractNumId w:val="7"/>
  </w:num>
  <w:num w:numId="4" w16cid:durableId="905457606">
    <w:abstractNumId w:val="2"/>
  </w:num>
  <w:num w:numId="5" w16cid:durableId="1707563962">
    <w:abstractNumId w:val="5"/>
  </w:num>
  <w:num w:numId="6" w16cid:durableId="1473400177">
    <w:abstractNumId w:val="0"/>
  </w:num>
  <w:num w:numId="7" w16cid:durableId="1721636212">
    <w:abstractNumId w:val="1"/>
  </w:num>
  <w:num w:numId="8" w16cid:durableId="1676298407">
    <w:abstractNumId w:val="8"/>
  </w:num>
  <w:num w:numId="9" w16cid:durableId="17255944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2AD"/>
    <w:rsid w:val="000309ED"/>
    <w:rsid w:val="0010025D"/>
    <w:rsid w:val="0015221A"/>
    <w:rsid w:val="0016278B"/>
    <w:rsid w:val="00170767"/>
    <w:rsid w:val="00172C42"/>
    <w:rsid w:val="00187FE2"/>
    <w:rsid w:val="001E64C2"/>
    <w:rsid w:val="002347D4"/>
    <w:rsid w:val="00247C7D"/>
    <w:rsid w:val="0025547E"/>
    <w:rsid w:val="00264997"/>
    <w:rsid w:val="00296EC7"/>
    <w:rsid w:val="002B6312"/>
    <w:rsid w:val="002C01E6"/>
    <w:rsid w:val="002D609E"/>
    <w:rsid w:val="002F3722"/>
    <w:rsid w:val="00303D83"/>
    <w:rsid w:val="0030534A"/>
    <w:rsid w:val="00312536"/>
    <w:rsid w:val="003D0EB6"/>
    <w:rsid w:val="004852D1"/>
    <w:rsid w:val="00493965"/>
    <w:rsid w:val="004C27AF"/>
    <w:rsid w:val="005333F0"/>
    <w:rsid w:val="0057634B"/>
    <w:rsid w:val="005C0D58"/>
    <w:rsid w:val="005C1ED4"/>
    <w:rsid w:val="005D532F"/>
    <w:rsid w:val="006062FF"/>
    <w:rsid w:val="00613B17"/>
    <w:rsid w:val="00674E68"/>
    <w:rsid w:val="0068305C"/>
    <w:rsid w:val="0069605B"/>
    <w:rsid w:val="006D6295"/>
    <w:rsid w:val="0075027F"/>
    <w:rsid w:val="007B40D4"/>
    <w:rsid w:val="007B6B7D"/>
    <w:rsid w:val="007D2A13"/>
    <w:rsid w:val="007F7085"/>
    <w:rsid w:val="0085230A"/>
    <w:rsid w:val="00855421"/>
    <w:rsid w:val="008B05E3"/>
    <w:rsid w:val="008B1117"/>
    <w:rsid w:val="008B1218"/>
    <w:rsid w:val="008C68CC"/>
    <w:rsid w:val="00916FC7"/>
    <w:rsid w:val="009219F9"/>
    <w:rsid w:val="00927FE4"/>
    <w:rsid w:val="00991FE8"/>
    <w:rsid w:val="009948D1"/>
    <w:rsid w:val="009A4CA0"/>
    <w:rsid w:val="009A6E00"/>
    <w:rsid w:val="009D3CCB"/>
    <w:rsid w:val="00B02B07"/>
    <w:rsid w:val="00B579F7"/>
    <w:rsid w:val="00BA047F"/>
    <w:rsid w:val="00C155BC"/>
    <w:rsid w:val="00C358FA"/>
    <w:rsid w:val="00C50D96"/>
    <w:rsid w:val="00C551AB"/>
    <w:rsid w:val="00C70F17"/>
    <w:rsid w:val="00C76BD9"/>
    <w:rsid w:val="00C822BD"/>
    <w:rsid w:val="00CA4C46"/>
    <w:rsid w:val="00CC5DA5"/>
    <w:rsid w:val="00CF2856"/>
    <w:rsid w:val="00D26065"/>
    <w:rsid w:val="00DC0469"/>
    <w:rsid w:val="00DF22AD"/>
    <w:rsid w:val="00E6003D"/>
    <w:rsid w:val="00E66835"/>
    <w:rsid w:val="00E71300"/>
    <w:rsid w:val="00E74AFA"/>
    <w:rsid w:val="00E95835"/>
    <w:rsid w:val="00EA2242"/>
    <w:rsid w:val="00ED1911"/>
    <w:rsid w:val="00EF521D"/>
    <w:rsid w:val="00FA3252"/>
    <w:rsid w:val="00FC799D"/>
    <w:rsid w:val="00FE2C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8F74135"/>
  <w15:chartTrackingRefBased/>
  <w15:docId w15:val="{36FBDFC6-D70C-44D1-A568-CD55E3D9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6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30A"/>
    <w:pPr>
      <w:ind w:left="720"/>
      <w:contextualSpacing/>
    </w:pPr>
  </w:style>
  <w:style w:type="paragraph" w:styleId="Header">
    <w:name w:val="header"/>
    <w:basedOn w:val="Normal"/>
    <w:link w:val="HeaderChar"/>
    <w:uiPriority w:val="99"/>
    <w:unhideWhenUsed/>
    <w:rsid w:val="0030534A"/>
    <w:pPr>
      <w:tabs>
        <w:tab w:val="center" w:pos="4153"/>
        <w:tab w:val="right" w:pos="8306"/>
      </w:tabs>
      <w:spacing w:after="0" w:line="240" w:lineRule="auto"/>
    </w:pPr>
  </w:style>
  <w:style w:type="character" w:customStyle="1" w:styleId="HeaderChar">
    <w:name w:val="Header Char"/>
    <w:basedOn w:val="DefaultParagraphFont"/>
    <w:link w:val="Header"/>
    <w:uiPriority w:val="99"/>
    <w:rsid w:val="0030534A"/>
  </w:style>
  <w:style w:type="paragraph" w:styleId="Footer">
    <w:name w:val="footer"/>
    <w:basedOn w:val="Normal"/>
    <w:link w:val="FooterChar"/>
    <w:uiPriority w:val="99"/>
    <w:unhideWhenUsed/>
    <w:rsid w:val="0030534A"/>
    <w:pPr>
      <w:tabs>
        <w:tab w:val="center" w:pos="4153"/>
        <w:tab w:val="right" w:pos="8306"/>
      </w:tabs>
      <w:spacing w:after="0" w:line="240" w:lineRule="auto"/>
    </w:pPr>
  </w:style>
  <w:style w:type="character" w:customStyle="1" w:styleId="FooterChar">
    <w:name w:val="Footer Char"/>
    <w:basedOn w:val="DefaultParagraphFont"/>
    <w:link w:val="Footer"/>
    <w:uiPriority w:val="99"/>
    <w:rsid w:val="0030534A"/>
  </w:style>
  <w:style w:type="character" w:styleId="Hyperlink">
    <w:name w:val="Hyperlink"/>
    <w:basedOn w:val="DefaultParagraphFont"/>
    <w:uiPriority w:val="99"/>
    <w:unhideWhenUsed/>
    <w:rsid w:val="007F70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control" Target="activeX/activeX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control" Target="activeX/activeX2.xml"/><Relationship Id="rId17" Type="http://schemas.openxmlformats.org/officeDocument/2006/relationships/control" Target="activeX/activeX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ntrol" Target="activeX/activeX5.xml"/><Relationship Id="rId20" Type="http://schemas.openxmlformats.org/officeDocument/2006/relationships/control" Target="activeX/activeX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1.xm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ontrol" Target="activeX/activeX3.xml"/><Relationship Id="rId22"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TECH\Desktop\POS%20store%20bugs%20report.dotm" TargetMode="External"/></Relationships>
</file>

<file path=word/activeX/activeX1.xml><?xml version="1.0" encoding="utf-8"?>
<ax:ocx xmlns:ax="http://schemas.microsoft.com/office/2006/activeX" xmlns:r="http://schemas.openxmlformats.org/officeDocument/2006/relationships" ax:classid="{6BF52A52-394A-11D3-B153-00C04F79FAA6}" ax:persistence="persistPropertyBag">
  <ax:ocxPr ax:name="URL" ax:value="C:\Users\ThinkPad\Videos\Captures\React App - Google Chrome 2023-08-07 18-57-43.mp4"/>
  <ax:ocxPr ax:name="rate" ax:value="1"/>
  <ax:ocxPr ax:name="balance" ax:value="0"/>
  <ax:ocxPr ax:name="currentPosition" ax:value="0"/>
  <ax:ocxPr ax:name="defaultFrame" ax:value=""/>
  <ax:ocxPr ax:name="playCount" ax:value="1"/>
  <ax:ocxPr ax:name="autoStart" ax:value="-1"/>
  <ax:ocxPr ax:name="currentMarker" ax:value="0"/>
  <ax:ocxPr ax:name="invokeURLs" ax:value="-1"/>
  <ax:ocxPr ax:name="baseURL" ax:value=""/>
  <ax:ocxPr ax:name="volume" ax:value="50"/>
  <ax:ocxPr ax:name="mute" ax:value="0"/>
  <ax:ocxPr ax:name="uiMode" ax:value="full"/>
  <ax:ocxPr ax:name="stretchToFit" ax:value="0"/>
  <ax:ocxPr ax:name="windowlessVideo" ax:value="0"/>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3620"/>
  <ax:ocxPr ax:name="_cy" ax:value="3556"/>
</ax:ocx>
</file>

<file path=word/activeX/activeX2.xml><?xml version="1.0" encoding="utf-8"?>
<ax:ocx xmlns:ax="http://schemas.microsoft.com/office/2006/activeX" xmlns:r="http://schemas.openxmlformats.org/officeDocument/2006/relationships" ax:classid="{6BF52A52-394A-11D3-B153-00C04F79FAA6}" ax:persistence="persistPropertyBag">
  <ax:ocxPr ax:name="URL" ax:value="C:\Users\ThinkPad\Videos\Captures\React App - Google Chrome 2023-08-07 22-00-31.mp4"/>
  <ax:ocxPr ax:name="rate" ax:value="1"/>
  <ax:ocxPr ax:name="balance" ax:value="0"/>
  <ax:ocxPr ax:name="currentPosition" ax:value="0"/>
  <ax:ocxPr ax:name="defaultFrame" ax:value=""/>
  <ax:ocxPr ax:name="playCount" ax:value="1"/>
  <ax:ocxPr ax:name="autoStart" ax:value="-1"/>
  <ax:ocxPr ax:name="currentMarker" ax:value="0"/>
  <ax:ocxPr ax:name="invokeURLs" ax:value="-1"/>
  <ax:ocxPr ax:name="baseURL" ax:value=""/>
  <ax:ocxPr ax:name="volume" ax:value="50"/>
  <ax:ocxPr ax:name="mute" ax:value="0"/>
  <ax:ocxPr ax:name="uiMode" ax:value="full"/>
  <ax:ocxPr ax:name="stretchToFit" ax:value="0"/>
  <ax:ocxPr ax:name="windowlessVideo" ax:value="0"/>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3620"/>
  <ax:ocxPr ax:name="_cy" ax:value="3556"/>
</ax:ocx>
</file>

<file path=word/activeX/activeX3.xml><?xml version="1.0" encoding="utf-8"?>
<ax:ocx xmlns:ax="http://schemas.microsoft.com/office/2006/activeX" xmlns:r="http://schemas.openxmlformats.org/officeDocument/2006/relationships" ax:classid="{6BF52A52-394A-11D3-B153-00C04F79FAA6}" ax:persistence="persistPropertyBag">
  <ax:ocxPr ax:name="URL" ax:value="C:\Users\ThinkPad\Videos\Captures\React App - Google Chrome 2023-08-08 09-49-07.mp4"/>
  <ax:ocxPr ax:name="rate" ax:value="1"/>
  <ax:ocxPr ax:name="balance" ax:value="0"/>
  <ax:ocxPr ax:name="currentPosition" ax:value="0"/>
  <ax:ocxPr ax:name="defaultFrame" ax:value=""/>
  <ax:ocxPr ax:name="playCount" ax:value="1"/>
  <ax:ocxPr ax:name="autoStart" ax:value="-1"/>
  <ax:ocxPr ax:name="currentMarker" ax:value="0"/>
  <ax:ocxPr ax:name="invokeURLs" ax:value="-1"/>
  <ax:ocxPr ax:name="baseURL" ax:value=""/>
  <ax:ocxPr ax:name="volume" ax:value="50"/>
  <ax:ocxPr ax:name="mute" ax:value="0"/>
  <ax:ocxPr ax:name="uiMode" ax:value="full"/>
  <ax:ocxPr ax:name="stretchToFit" ax:value="0"/>
  <ax:ocxPr ax:name="windowlessVideo" ax:value="0"/>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3620"/>
  <ax:ocxPr ax:name="_cy" ax:value="3556"/>
</ax:ocx>
</file>

<file path=word/activeX/activeX4.xml><?xml version="1.0" encoding="utf-8"?>
<ax:ocx xmlns:ax="http://schemas.microsoft.com/office/2006/activeX" xmlns:r="http://schemas.openxmlformats.org/officeDocument/2006/relationships" ax:classid="{6BF52A52-394A-11D3-B153-00C04F79FAA6}" ax:persistence="persistPropertyBag">
  <ax:ocxPr ax:name="URL" ax:value="C:\Users\ThinkPad\Videos\Captures\React App - Google Chrome 2023-08-08 10-54-24.mp4"/>
  <ax:ocxPr ax:name="rate" ax:value="1"/>
  <ax:ocxPr ax:name="balance" ax:value="0"/>
  <ax:ocxPr ax:name="currentPosition" ax:value="0"/>
  <ax:ocxPr ax:name="defaultFrame" ax:value=""/>
  <ax:ocxPr ax:name="playCount" ax:value="1"/>
  <ax:ocxPr ax:name="autoStart" ax:value="-1"/>
  <ax:ocxPr ax:name="currentMarker" ax:value="0"/>
  <ax:ocxPr ax:name="invokeURLs" ax:value="-1"/>
  <ax:ocxPr ax:name="baseURL" ax:value=""/>
  <ax:ocxPr ax:name="volume" ax:value="50"/>
  <ax:ocxPr ax:name="mute" ax:value="0"/>
  <ax:ocxPr ax:name="uiMode" ax:value="full"/>
  <ax:ocxPr ax:name="stretchToFit" ax:value="0"/>
  <ax:ocxPr ax:name="windowlessVideo" ax:value="0"/>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3620"/>
  <ax:ocxPr ax:name="_cy" ax:value="3556"/>
</ax:ocx>
</file>

<file path=word/activeX/activeX5.xml><?xml version="1.0" encoding="utf-8"?>
<ax:ocx xmlns:ax="http://schemas.microsoft.com/office/2006/activeX" xmlns:r="http://schemas.openxmlformats.org/officeDocument/2006/relationships" ax:classid="{6BF52A52-394A-11D3-B153-00C04F79FAA6}" ax:persistence="persistPropertyBag">
  <ax:ocxPr ax:name="URL" ax:value="C:\Users\ThinkPad\Videos\Captures\React App - Google Chrome 2023-08-08 10-59-29.mp4"/>
  <ax:ocxPr ax:name="rate" ax:value="1"/>
  <ax:ocxPr ax:name="balance" ax:value="0"/>
  <ax:ocxPr ax:name="currentPosition" ax:value="0"/>
  <ax:ocxPr ax:name="defaultFrame" ax:value=""/>
  <ax:ocxPr ax:name="playCount" ax:value="1"/>
  <ax:ocxPr ax:name="autoStart" ax:value="-1"/>
  <ax:ocxPr ax:name="currentMarker" ax:value="0"/>
  <ax:ocxPr ax:name="invokeURLs" ax:value="-1"/>
  <ax:ocxPr ax:name="baseURL" ax:value=""/>
  <ax:ocxPr ax:name="volume" ax:value="50"/>
  <ax:ocxPr ax:name="mute" ax:value="0"/>
  <ax:ocxPr ax:name="uiMode" ax:value="full"/>
  <ax:ocxPr ax:name="stretchToFit" ax:value="0"/>
  <ax:ocxPr ax:name="windowlessVideo" ax:value="0"/>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3620"/>
  <ax:ocxPr ax:name="_cy" ax:value="3556"/>
</ax:ocx>
</file>

<file path=word/activeX/activeX6.xml><?xml version="1.0" encoding="utf-8"?>
<ax:ocx xmlns:ax="http://schemas.microsoft.com/office/2006/activeX" xmlns:r="http://schemas.openxmlformats.org/officeDocument/2006/relationships" ax:classid="{6BF52A52-394A-11D3-B153-00C04F79FAA6}" ax:persistence="persistPropertyBag">
  <ax:ocxPr ax:name="URL" ax:value="C:\Users\ThinkPad\Videos\Captures\React App - Google Chrome 2023-08-08 13-11-52.mp4"/>
  <ax:ocxPr ax:name="rate" ax:value="1"/>
  <ax:ocxPr ax:name="balance" ax:value="0"/>
  <ax:ocxPr ax:name="currentPosition" ax:value="0"/>
  <ax:ocxPr ax:name="defaultFrame" ax:value=""/>
  <ax:ocxPr ax:name="playCount" ax:value="1"/>
  <ax:ocxPr ax:name="autoStart" ax:value="-1"/>
  <ax:ocxPr ax:name="currentMarker" ax:value="0"/>
  <ax:ocxPr ax:name="invokeURLs" ax:value="-1"/>
  <ax:ocxPr ax:name="baseURL" ax:value=""/>
  <ax:ocxPr ax:name="volume" ax:value="50"/>
  <ax:ocxPr ax:name="mute" ax:value="0"/>
  <ax:ocxPr ax:name="uiMode" ax:value="full"/>
  <ax:ocxPr ax:name="stretchToFit" ax:value="0"/>
  <ax:ocxPr ax:name="windowlessVideo" ax:value="0"/>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3620"/>
  <ax:ocxPr ax:name="_cy" ax:value="3556"/>
</ax:ocx>
</file>

<file path=word/activeX/activeX7.xml><?xml version="1.0" encoding="utf-8"?>
<ax:ocx xmlns:ax="http://schemas.microsoft.com/office/2006/activeX" xmlns:r="http://schemas.openxmlformats.org/officeDocument/2006/relationships" ax:classid="{6BF52A52-394A-11D3-B153-00C04F79FAA6}" ax:persistence="persistPropertyBag">
  <ax:ocxPr ax:name="URL" ax:value="C:\Users\ThinkPad\Videos\Captures\React App - Google Chrome 2023-08-08 13-35-03.mp4"/>
  <ax:ocxPr ax:name="rate" ax:value="1"/>
  <ax:ocxPr ax:name="balance" ax:value="0"/>
  <ax:ocxPr ax:name="currentPosition" ax:value="0"/>
  <ax:ocxPr ax:name="defaultFrame" ax:value=""/>
  <ax:ocxPr ax:name="playCount" ax:value="1"/>
  <ax:ocxPr ax:name="autoStart" ax:value="-1"/>
  <ax:ocxPr ax:name="currentMarker" ax:value="0"/>
  <ax:ocxPr ax:name="invokeURLs" ax:value="-1"/>
  <ax:ocxPr ax:name="baseURL" ax:value=""/>
  <ax:ocxPr ax:name="volume" ax:value="50"/>
  <ax:ocxPr ax:name="mute" ax:value="0"/>
  <ax:ocxPr ax:name="uiMode" ax:value="full"/>
  <ax:ocxPr ax:name="stretchToFit" ax:value="0"/>
  <ax:ocxPr ax:name="windowlessVideo" ax:value="0"/>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3620"/>
  <ax:ocxPr ax:name="_cy" ax:value="3556"/>
</ax:ocx>
</file>

<file path=word/activeX/activeX8.xml><?xml version="1.0" encoding="utf-8"?>
<ax:ocx xmlns:ax="http://schemas.microsoft.com/office/2006/activeX" xmlns:r="http://schemas.openxmlformats.org/officeDocument/2006/relationships" ax:classid="{6BF52A52-394A-11D3-B153-00C04F79FAA6}" ax:persistence="persistPropertyBag">
  <ax:ocxPr ax:name="URL" ax:value="C:\Users\ThinkPad\Videos\Captures\React App - Google Chrome 2023-08-08 14-22-38.mp4"/>
  <ax:ocxPr ax:name="rate" ax:value="1"/>
  <ax:ocxPr ax:name="balance" ax:value="0"/>
  <ax:ocxPr ax:name="currentPosition" ax:value="0"/>
  <ax:ocxPr ax:name="defaultFrame" ax:value=""/>
  <ax:ocxPr ax:name="playCount" ax:value="1"/>
  <ax:ocxPr ax:name="autoStart" ax:value="-1"/>
  <ax:ocxPr ax:name="currentMarker" ax:value="0"/>
  <ax:ocxPr ax:name="invokeURLs" ax:value="-1"/>
  <ax:ocxPr ax:name="baseURL" ax:value=""/>
  <ax:ocxPr ax:name="volume" ax:value="50"/>
  <ax:ocxPr ax:name="mute" ax:value="0"/>
  <ax:ocxPr ax:name="uiMode" ax:value="full"/>
  <ax:ocxPr ax:name="stretchToFit" ax:value="0"/>
  <ax:ocxPr ax:name="windowlessVideo" ax:value="0"/>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3620"/>
  <ax:ocxPr ax:name="_cy" ax:value="3556"/>
</ax:ocx>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4A69DC1-A300-4F03-B1CC-1E4A7083E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POS store bugs report</Template>
  <TotalTime>329</TotalTime>
  <Pages>14</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HI-TECH</dc:creator>
  <cp:keywords/>
  <dc:description/>
  <cp:lastModifiedBy>ThinkPad</cp:lastModifiedBy>
  <cp:revision>13</cp:revision>
  <dcterms:created xsi:type="dcterms:W3CDTF">2023-08-09T09:58:00Z</dcterms:created>
  <dcterms:modified xsi:type="dcterms:W3CDTF">2023-08-10T10:44:00Z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64ff1befc05bfb47bdfd8103b1f631cd258b46ca9bee2c2d58ce1ac2cc574be0</vt:lpwstr>
  </property>
</Properties>
</file>